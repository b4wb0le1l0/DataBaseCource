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7481E" w14:textId="77777777" w:rsidR="002F3987" w:rsidRPr="000316A8" w:rsidRDefault="002F3987" w:rsidP="00247526">
      <w:pPr>
        <w:rPr>
          <w:lang w:val="en-US" w:eastAsia="ru-RU"/>
        </w:rPr>
      </w:pPr>
    </w:p>
    <w:p w14:paraId="44F6561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26E08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14:paraId="39520DEB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14:paraId="1BECCE7C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14:paraId="66BA23E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14:paraId="0E00C30B" w14:textId="77777777" w:rsidR="00CB12D2" w:rsidRPr="00D26E08" w:rsidRDefault="00CB12D2" w:rsidP="00CB12D2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14:paraId="4E473A36" w14:textId="77777777" w:rsidR="00CB12D2" w:rsidRPr="00D26E08" w:rsidRDefault="00CB12D2" w:rsidP="00CB12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12D2" w14:textId="50DF48A2" w:rsidR="00CB12D2" w:rsidRPr="001B3CB6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</w:t>
      </w:r>
      <w:r w:rsidR="008B445C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4</w:t>
      </w:r>
    </w:p>
    <w:p w14:paraId="618BB6A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14:paraId="47EB7053" w14:textId="26DB48F2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 w:rsidR="00933E6A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Базы данных</w:t>
      </w: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14:paraId="2E40EE74" w14:textId="09B4074A" w:rsidR="00CB12D2" w:rsidRPr="00605345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Вариант №</w:t>
      </w:r>
      <w:r w:rsidR="008B445C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611809</w:t>
      </w:r>
    </w:p>
    <w:p w14:paraId="0C08AADD" w14:textId="77777777" w:rsidR="00CB12D2" w:rsidRPr="00D26E08" w:rsidRDefault="00CB12D2" w:rsidP="00CB12D2">
      <w:pPr>
        <w:rPr>
          <w:rFonts w:ascii="Times New Roman" w:hAnsi="Times New Roman" w:cs="Times New Roman"/>
          <w:sz w:val="36"/>
          <w:szCs w:val="36"/>
        </w:rPr>
      </w:pPr>
    </w:p>
    <w:p w14:paraId="438FA824" w14:textId="77777777" w:rsidR="00CB12D2" w:rsidRPr="00D26E08" w:rsidRDefault="00CB12D2" w:rsidP="00CB12D2">
      <w:pPr>
        <w:rPr>
          <w:rFonts w:ascii="Times New Roman" w:hAnsi="Times New Roman" w:cs="Times New Roman"/>
          <w:sz w:val="44"/>
          <w:szCs w:val="44"/>
        </w:rPr>
      </w:pPr>
    </w:p>
    <w:p w14:paraId="79324E55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9F40A3E" w14:textId="5EA4E43A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Выпол</w:t>
      </w:r>
      <w:r w:rsidR="00812A8B" w:rsidRPr="00D26E08">
        <w:rPr>
          <w:rFonts w:ascii="Times New Roman" w:hAnsi="Times New Roman" w:cs="Times New Roman"/>
          <w:sz w:val="36"/>
          <w:szCs w:val="36"/>
        </w:rPr>
        <w:t>н</w:t>
      </w:r>
      <w:r w:rsidRPr="00D26E08">
        <w:rPr>
          <w:rFonts w:ascii="Times New Roman" w:hAnsi="Times New Roman" w:cs="Times New Roman"/>
          <w:sz w:val="36"/>
          <w:szCs w:val="36"/>
        </w:rPr>
        <w:t>ил:</w:t>
      </w:r>
    </w:p>
    <w:p w14:paraId="4239ADA3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D26E08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D26E08">
        <w:rPr>
          <w:rFonts w:ascii="Times New Roman" w:hAnsi="Times New Roman" w:cs="Times New Roman"/>
          <w:sz w:val="36"/>
          <w:szCs w:val="36"/>
        </w:rPr>
        <w:t>3133</w:t>
      </w:r>
    </w:p>
    <w:p w14:paraId="264274FA" w14:textId="0A27FFB9" w:rsidR="00CB12D2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Аганин Егор</w:t>
      </w:r>
      <w:r w:rsidR="003031FE" w:rsidRPr="00D26E08">
        <w:rPr>
          <w:rFonts w:ascii="Times New Roman" w:hAnsi="Times New Roman" w:cs="Times New Roman"/>
          <w:sz w:val="36"/>
          <w:szCs w:val="36"/>
        </w:rPr>
        <w:t xml:space="preserve"> </w:t>
      </w:r>
      <w:r w:rsidRPr="00D26E08">
        <w:rPr>
          <w:rFonts w:ascii="Times New Roman" w:hAnsi="Times New Roman" w:cs="Times New Roman"/>
          <w:sz w:val="36"/>
          <w:szCs w:val="36"/>
        </w:rPr>
        <w:t>Владимирович</w:t>
      </w:r>
    </w:p>
    <w:p w14:paraId="5F36D8AB" w14:textId="64D95A05" w:rsidR="003031FE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F668F" w14:textId="531B74F7" w:rsidR="00812A8B" w:rsidRPr="00D26E08" w:rsidRDefault="00933E6A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Барсуков Илья Александрович</w:t>
      </w:r>
    </w:p>
    <w:p w14:paraId="17190BDC" w14:textId="77777777" w:rsidR="00CB12D2" w:rsidRPr="00D26E08" w:rsidRDefault="00CB12D2" w:rsidP="00812A8B">
      <w:pPr>
        <w:rPr>
          <w:rFonts w:ascii="Times New Roman" w:hAnsi="Times New Roman" w:cs="Times New Roman"/>
          <w:sz w:val="36"/>
          <w:szCs w:val="36"/>
        </w:rPr>
      </w:pPr>
    </w:p>
    <w:p w14:paraId="36E8A5FA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634445C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E2F3D68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2553C3A2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1984D347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30A6ECAF" wp14:editId="0ED2C7C6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ACFB" w14:textId="46E86C91" w:rsidR="00A97B8F" w:rsidRPr="00D26E08" w:rsidRDefault="00CB12D2" w:rsidP="00057A40">
      <w:pPr>
        <w:pStyle w:val="aa"/>
        <w:jc w:val="center"/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</w:rPr>
        <w:t>Санкт-Петербург, 2021</w:t>
      </w:r>
      <w:r w:rsidRPr="00D26E08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1899348"/>
        <w:docPartObj>
          <w:docPartGallery w:val="Table of Contents"/>
          <w:docPartUnique/>
        </w:docPartObj>
      </w:sdtPr>
      <w:sdtEndPr/>
      <w:sdtContent>
        <w:p w14:paraId="6C0CDA08" w14:textId="0DA876D6" w:rsidR="00C9039C" w:rsidRPr="00D26E08" w:rsidRDefault="00C9039C">
          <w:pPr>
            <w:pStyle w:val="a9"/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</w:rPr>
            <w:t>Оглавление</w:t>
          </w:r>
        </w:p>
        <w:p w14:paraId="6CF6D6B5" w14:textId="723212F1" w:rsidR="00557C04" w:rsidRDefault="00C9039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 w:rsidRPr="00D26E08">
            <w:rPr>
              <w:rFonts w:ascii="Times New Roman" w:hAnsi="Times New Roman" w:cs="Times New Roman"/>
            </w:rPr>
            <w:fldChar w:fldCharType="begin"/>
          </w:r>
          <w:r w:rsidRPr="00D26E08">
            <w:rPr>
              <w:rFonts w:ascii="Times New Roman" w:hAnsi="Times New Roman" w:cs="Times New Roman"/>
            </w:rPr>
            <w:instrText xml:space="preserve"> TOC \o "1-3" \h \z \u </w:instrText>
          </w:r>
          <w:r w:rsidRPr="00D26E08">
            <w:rPr>
              <w:rFonts w:ascii="Times New Roman" w:hAnsi="Times New Roman" w:cs="Times New Roman"/>
            </w:rPr>
            <w:fldChar w:fldCharType="separate"/>
          </w:r>
          <w:hyperlink w:anchor="_Toc137034222" w:history="1">
            <w:r w:rsidR="00557C04" w:rsidRPr="009F1675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557C04">
              <w:rPr>
                <w:noProof/>
                <w:webHidden/>
              </w:rPr>
              <w:tab/>
            </w:r>
            <w:r w:rsidR="00557C04">
              <w:rPr>
                <w:noProof/>
                <w:webHidden/>
              </w:rPr>
              <w:fldChar w:fldCharType="begin"/>
            </w:r>
            <w:r w:rsidR="00557C04">
              <w:rPr>
                <w:noProof/>
                <w:webHidden/>
              </w:rPr>
              <w:instrText xml:space="preserve"> PAGEREF _Toc137034222 \h </w:instrText>
            </w:r>
            <w:r w:rsidR="00557C04">
              <w:rPr>
                <w:noProof/>
                <w:webHidden/>
              </w:rPr>
            </w:r>
            <w:r w:rsidR="00557C04">
              <w:rPr>
                <w:noProof/>
                <w:webHidden/>
              </w:rPr>
              <w:fldChar w:fldCharType="separate"/>
            </w:r>
            <w:r w:rsidR="00557C04">
              <w:rPr>
                <w:noProof/>
                <w:webHidden/>
              </w:rPr>
              <w:t>3</w:t>
            </w:r>
            <w:r w:rsidR="00557C04">
              <w:rPr>
                <w:noProof/>
                <w:webHidden/>
              </w:rPr>
              <w:fldChar w:fldCharType="end"/>
            </w:r>
          </w:hyperlink>
        </w:p>
        <w:p w14:paraId="5497DA0F" w14:textId="5D9B71D2" w:rsidR="00557C04" w:rsidRDefault="00FF3766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7034223" w:history="1">
            <w:r w:rsidR="00557C04" w:rsidRPr="009F1675">
              <w:rPr>
                <w:rStyle w:val="a7"/>
                <w:noProof/>
              </w:rPr>
              <w:t>Выполнение</w:t>
            </w:r>
            <w:r w:rsidR="00557C04">
              <w:rPr>
                <w:noProof/>
                <w:webHidden/>
              </w:rPr>
              <w:tab/>
            </w:r>
            <w:r w:rsidR="00557C04">
              <w:rPr>
                <w:noProof/>
                <w:webHidden/>
              </w:rPr>
              <w:fldChar w:fldCharType="begin"/>
            </w:r>
            <w:r w:rsidR="00557C04">
              <w:rPr>
                <w:noProof/>
                <w:webHidden/>
              </w:rPr>
              <w:instrText xml:space="preserve"> PAGEREF _Toc137034223 \h </w:instrText>
            </w:r>
            <w:r w:rsidR="00557C04">
              <w:rPr>
                <w:noProof/>
                <w:webHidden/>
              </w:rPr>
            </w:r>
            <w:r w:rsidR="00557C04">
              <w:rPr>
                <w:noProof/>
                <w:webHidden/>
              </w:rPr>
              <w:fldChar w:fldCharType="separate"/>
            </w:r>
            <w:r w:rsidR="00557C04">
              <w:rPr>
                <w:noProof/>
                <w:webHidden/>
              </w:rPr>
              <w:t>4</w:t>
            </w:r>
            <w:r w:rsidR="00557C04">
              <w:rPr>
                <w:noProof/>
                <w:webHidden/>
              </w:rPr>
              <w:fldChar w:fldCharType="end"/>
            </w:r>
          </w:hyperlink>
        </w:p>
        <w:p w14:paraId="60955879" w14:textId="6D3AA159" w:rsidR="00557C04" w:rsidRDefault="00FF3766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7034224" w:history="1">
            <w:r w:rsidR="00557C04" w:rsidRPr="009F1675">
              <w:rPr>
                <w:rStyle w:val="a7"/>
                <w:noProof/>
              </w:rPr>
              <w:t>1 Запрос</w:t>
            </w:r>
            <w:r w:rsidR="00557C04">
              <w:rPr>
                <w:noProof/>
                <w:webHidden/>
              </w:rPr>
              <w:tab/>
            </w:r>
            <w:r w:rsidR="00557C04">
              <w:rPr>
                <w:noProof/>
                <w:webHidden/>
              </w:rPr>
              <w:fldChar w:fldCharType="begin"/>
            </w:r>
            <w:r w:rsidR="00557C04">
              <w:rPr>
                <w:noProof/>
                <w:webHidden/>
              </w:rPr>
              <w:instrText xml:space="preserve"> PAGEREF _Toc137034224 \h </w:instrText>
            </w:r>
            <w:r w:rsidR="00557C04">
              <w:rPr>
                <w:noProof/>
                <w:webHidden/>
              </w:rPr>
            </w:r>
            <w:r w:rsidR="00557C04">
              <w:rPr>
                <w:noProof/>
                <w:webHidden/>
              </w:rPr>
              <w:fldChar w:fldCharType="separate"/>
            </w:r>
            <w:r w:rsidR="00557C04">
              <w:rPr>
                <w:noProof/>
                <w:webHidden/>
              </w:rPr>
              <w:t>4</w:t>
            </w:r>
            <w:r w:rsidR="00557C04">
              <w:rPr>
                <w:noProof/>
                <w:webHidden/>
              </w:rPr>
              <w:fldChar w:fldCharType="end"/>
            </w:r>
          </w:hyperlink>
        </w:p>
        <w:p w14:paraId="5C7010CB" w14:textId="771F4838" w:rsidR="00557C04" w:rsidRDefault="00FF3766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7034225" w:history="1">
            <w:r w:rsidR="00557C04" w:rsidRPr="009F1675">
              <w:rPr>
                <w:rStyle w:val="a7"/>
                <w:noProof/>
              </w:rPr>
              <w:t>2 Запрос</w:t>
            </w:r>
            <w:r w:rsidR="00557C04">
              <w:rPr>
                <w:noProof/>
                <w:webHidden/>
              </w:rPr>
              <w:tab/>
            </w:r>
            <w:r w:rsidR="00557C04">
              <w:rPr>
                <w:noProof/>
                <w:webHidden/>
              </w:rPr>
              <w:fldChar w:fldCharType="begin"/>
            </w:r>
            <w:r w:rsidR="00557C04">
              <w:rPr>
                <w:noProof/>
                <w:webHidden/>
              </w:rPr>
              <w:instrText xml:space="preserve"> PAGEREF _Toc137034225 \h </w:instrText>
            </w:r>
            <w:r w:rsidR="00557C04">
              <w:rPr>
                <w:noProof/>
                <w:webHidden/>
              </w:rPr>
            </w:r>
            <w:r w:rsidR="00557C04">
              <w:rPr>
                <w:noProof/>
                <w:webHidden/>
              </w:rPr>
              <w:fldChar w:fldCharType="separate"/>
            </w:r>
            <w:r w:rsidR="00557C04">
              <w:rPr>
                <w:noProof/>
                <w:webHidden/>
              </w:rPr>
              <w:t>5</w:t>
            </w:r>
            <w:r w:rsidR="00557C04">
              <w:rPr>
                <w:noProof/>
                <w:webHidden/>
              </w:rPr>
              <w:fldChar w:fldCharType="end"/>
            </w:r>
          </w:hyperlink>
        </w:p>
        <w:p w14:paraId="524118BB" w14:textId="1DE3ED06" w:rsidR="00557C04" w:rsidRDefault="00FF3766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7034226" w:history="1">
            <w:r w:rsidR="00557C04" w:rsidRPr="009F1675">
              <w:rPr>
                <w:rStyle w:val="a7"/>
                <w:noProof/>
              </w:rPr>
              <w:t>Вывод</w:t>
            </w:r>
            <w:r w:rsidR="00557C04">
              <w:rPr>
                <w:noProof/>
                <w:webHidden/>
              </w:rPr>
              <w:tab/>
            </w:r>
            <w:r w:rsidR="00557C04">
              <w:rPr>
                <w:noProof/>
                <w:webHidden/>
              </w:rPr>
              <w:fldChar w:fldCharType="begin"/>
            </w:r>
            <w:r w:rsidR="00557C04">
              <w:rPr>
                <w:noProof/>
                <w:webHidden/>
              </w:rPr>
              <w:instrText xml:space="preserve"> PAGEREF _Toc137034226 \h </w:instrText>
            </w:r>
            <w:r w:rsidR="00557C04">
              <w:rPr>
                <w:noProof/>
                <w:webHidden/>
              </w:rPr>
            </w:r>
            <w:r w:rsidR="00557C04">
              <w:rPr>
                <w:noProof/>
                <w:webHidden/>
              </w:rPr>
              <w:fldChar w:fldCharType="separate"/>
            </w:r>
            <w:r w:rsidR="00557C04">
              <w:rPr>
                <w:noProof/>
                <w:webHidden/>
              </w:rPr>
              <w:t>7</w:t>
            </w:r>
            <w:r w:rsidR="00557C04">
              <w:rPr>
                <w:noProof/>
                <w:webHidden/>
              </w:rPr>
              <w:fldChar w:fldCharType="end"/>
            </w:r>
          </w:hyperlink>
        </w:p>
        <w:p w14:paraId="634FCB87" w14:textId="7F3D47C2" w:rsidR="00E81B01" w:rsidRDefault="00C9039C" w:rsidP="00E81B01">
          <w:pPr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85BD03B" w14:textId="77777777" w:rsidR="00E81B01" w:rsidRPr="00C3041B" w:rsidRDefault="002437D5" w:rsidP="00E81B01">
      <w:pPr>
        <w:rPr>
          <w:sz w:val="30"/>
          <w:szCs w:val="30"/>
          <w:lang w:val="en-US"/>
        </w:rPr>
      </w:pPr>
      <w:r w:rsidRPr="003259DA">
        <w:rPr>
          <w:sz w:val="30"/>
          <w:szCs w:val="30"/>
        </w:rPr>
        <w:br w:type="page"/>
      </w:r>
    </w:p>
    <w:p w14:paraId="0AEEF499" w14:textId="13DEDB5C" w:rsidR="008D74DC" w:rsidRDefault="008B445C" w:rsidP="008B445C">
      <w:pPr>
        <w:pStyle w:val="1"/>
        <w:rPr>
          <w:rFonts w:ascii="Times New Roman" w:hAnsi="Times New Roman" w:cs="Times New Roman"/>
        </w:rPr>
      </w:pPr>
      <w:bookmarkStart w:id="0" w:name="_Toc137034222"/>
      <w:r>
        <w:rPr>
          <w:rFonts w:ascii="Times New Roman" w:hAnsi="Times New Roman" w:cs="Times New Roman"/>
        </w:rPr>
        <w:lastRenderedPageBreak/>
        <w:t>Задание</w:t>
      </w:r>
      <w:bookmarkStart w:id="1" w:name="_GoBack"/>
      <w:bookmarkEnd w:id="0"/>
      <w:bookmarkEnd w:id="1"/>
    </w:p>
    <w:p w14:paraId="67920407" w14:textId="21D22DF0" w:rsidR="008B445C" w:rsidRDefault="008B445C" w:rsidP="008B445C">
      <w:r>
        <w:rPr>
          <w:noProof/>
          <w:lang w:eastAsia="ru-RU"/>
        </w:rPr>
        <w:drawing>
          <wp:inline distT="0" distB="0" distL="0" distR="0" wp14:anchorId="4D9C666B" wp14:editId="569EB6A8">
            <wp:extent cx="7200900" cy="293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210A" w14:textId="2560DE74" w:rsidR="008B445C" w:rsidRDefault="008B445C" w:rsidP="008B445C">
      <w:r>
        <w:rPr>
          <w:noProof/>
          <w:lang w:eastAsia="ru-RU"/>
        </w:rPr>
        <w:drawing>
          <wp:inline distT="0" distB="0" distL="0" distR="0" wp14:anchorId="3D5F44D0" wp14:editId="33FDA99E">
            <wp:extent cx="7200900" cy="318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C9A2" w14:textId="2A895EC5" w:rsidR="008B445C" w:rsidRDefault="008B445C">
      <w:r>
        <w:br w:type="page"/>
      </w:r>
    </w:p>
    <w:p w14:paraId="73056DA6" w14:textId="48484868" w:rsidR="008B445C" w:rsidRDefault="008B445C" w:rsidP="008B445C">
      <w:pPr>
        <w:pStyle w:val="1"/>
      </w:pPr>
      <w:bookmarkStart w:id="2" w:name="_Toc137034223"/>
      <w:r>
        <w:lastRenderedPageBreak/>
        <w:t>Выполнение</w:t>
      </w:r>
      <w:bookmarkEnd w:id="2"/>
    </w:p>
    <w:p w14:paraId="180E8FD5" w14:textId="09D2F771" w:rsidR="00817DD9" w:rsidRPr="00817DD9" w:rsidRDefault="00817DD9" w:rsidP="00817DD9">
      <w:pPr>
        <w:pStyle w:val="2"/>
      </w:pPr>
      <w:bookmarkStart w:id="3" w:name="_Toc137034224"/>
      <w:r>
        <w:t>1 Запрос</w:t>
      </w:r>
      <w:bookmarkEnd w:id="3"/>
    </w:p>
    <w:p w14:paraId="05D0FC6E" w14:textId="24FBB789" w:rsidR="008B445C" w:rsidRDefault="008B445C" w:rsidP="008B445C">
      <w:r>
        <w:rPr>
          <w:lang w:val="en-US"/>
        </w:rPr>
        <w:t>SELECT</w:t>
      </w:r>
      <w:r w:rsidRPr="008B445C">
        <w:t xml:space="preserve"> </w:t>
      </w:r>
      <w:r>
        <w:t>Н_ЛЮДИ</w:t>
      </w:r>
      <w:r w:rsidRPr="008B445C">
        <w:t>.</w:t>
      </w:r>
      <w:r>
        <w:t>ФАМИЛИЯ</w:t>
      </w:r>
      <w:r w:rsidRPr="008B445C">
        <w:t xml:space="preserve">, </w:t>
      </w:r>
      <w:r>
        <w:t>Н_ВЕДОМОСТИ.ДАТА</w:t>
      </w:r>
    </w:p>
    <w:p w14:paraId="468E0B21" w14:textId="0F6C7555" w:rsidR="00F94F37" w:rsidRDefault="00F94F37" w:rsidP="008B445C">
      <w:r>
        <w:rPr>
          <w:lang w:val="en-US"/>
        </w:rPr>
        <w:t>FROM</w:t>
      </w:r>
      <w:r w:rsidRPr="00F94F37">
        <w:t xml:space="preserve"> </w:t>
      </w:r>
      <w:r>
        <w:t>Н_ЛЮДИ</w:t>
      </w:r>
    </w:p>
    <w:p w14:paraId="4EDDE8AA" w14:textId="0B9B529E" w:rsidR="00F94F37" w:rsidRDefault="00F94F37" w:rsidP="008B445C">
      <w:r>
        <w:rPr>
          <w:lang w:val="en-US"/>
        </w:rPr>
        <w:t>INNER</w:t>
      </w:r>
      <w:r w:rsidRPr="00F94F37">
        <w:t xml:space="preserve"> </w:t>
      </w:r>
      <w:r>
        <w:rPr>
          <w:lang w:val="en-US"/>
        </w:rPr>
        <w:t>JOIN</w:t>
      </w:r>
      <w:r w:rsidRPr="00F94F37">
        <w:t xml:space="preserve"> </w:t>
      </w:r>
      <w:r>
        <w:t xml:space="preserve">Н_ВЕДОМОСТИ </w:t>
      </w:r>
      <w:r>
        <w:rPr>
          <w:lang w:val="en-US"/>
        </w:rPr>
        <w:t>ON</w:t>
      </w:r>
      <w:r w:rsidRPr="00F94F37">
        <w:t xml:space="preserve"> </w:t>
      </w:r>
      <w:r>
        <w:t>Н_ЛЮДИ.ИД = Н_ВЕДОМОСТИ.ЧЛВК_ИД</w:t>
      </w:r>
    </w:p>
    <w:p w14:paraId="60BD1FC8" w14:textId="6B8CAEDC" w:rsidR="00F94F37" w:rsidRDefault="00F94F37" w:rsidP="008B445C">
      <w:r>
        <w:rPr>
          <w:lang w:val="en-US"/>
        </w:rPr>
        <w:t>WHERE</w:t>
      </w:r>
      <w:r w:rsidRPr="00C3041B">
        <w:t xml:space="preserve"> </w:t>
      </w:r>
      <w:r>
        <w:t xml:space="preserve">Н_ЛЮДИ.ОТЧЕСТВО </w:t>
      </w:r>
      <w:r w:rsidRPr="00C3041B">
        <w:t>&gt; '</w:t>
      </w:r>
      <w:r>
        <w:t>Александрович</w:t>
      </w:r>
      <w:r w:rsidRPr="00F94F37">
        <w:t>'</w:t>
      </w:r>
    </w:p>
    <w:p w14:paraId="0F1D2429" w14:textId="0FFC6E57" w:rsidR="00F94F37" w:rsidRDefault="00F94F37" w:rsidP="008B445C">
      <w:r>
        <w:rPr>
          <w:lang w:val="en-US"/>
        </w:rPr>
        <w:t>AND</w:t>
      </w:r>
      <w:r w:rsidRPr="00F94F37">
        <w:t xml:space="preserve"> </w:t>
      </w:r>
      <w:r>
        <w:t xml:space="preserve">Н_ВЕДОМОСТИ.ЧЛВК_ИД </w:t>
      </w:r>
      <w:r w:rsidRPr="00F94F37">
        <w:t>&gt; 142390;</w:t>
      </w:r>
    </w:p>
    <w:p w14:paraId="6221C8BC" w14:textId="6848C9BF" w:rsidR="00F94F37" w:rsidRDefault="00322D97" w:rsidP="008B445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728C3E" wp14:editId="03F44968">
            <wp:extent cx="2892669" cy="3305908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078" cy="33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D97">
        <w:rPr>
          <w:noProof/>
          <w:lang w:eastAsia="ru-RU"/>
        </w:rPr>
        <w:t xml:space="preserve"> </w:t>
      </w:r>
      <w:r w:rsidR="00060887">
        <w:rPr>
          <w:noProof/>
          <w:lang w:eastAsia="ru-RU"/>
        </w:rPr>
        <w:drawing>
          <wp:inline distT="0" distB="0" distL="0" distR="0" wp14:anchorId="4DEC8C63" wp14:editId="4773BF14">
            <wp:extent cx="3293182" cy="3249637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543" cy="33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98C0" w14:textId="6D775ADB" w:rsidR="00060887" w:rsidRDefault="00060887" w:rsidP="008B445C">
      <w:pPr>
        <w:rPr>
          <w:noProof/>
          <w:lang w:eastAsia="ru-RU"/>
        </w:rPr>
      </w:pPr>
      <w:r>
        <w:rPr>
          <w:noProof/>
          <w:lang w:eastAsia="ru-RU"/>
        </w:rPr>
        <w:t>На картинках две модели выполнения запроса. Оптимальным будет тот, который справа, по причине того, что объединение происходит только уже необходимой части таблиц, вместо полного их объеденения.</w:t>
      </w:r>
    </w:p>
    <w:p w14:paraId="16E579E0" w14:textId="50BE8B17" w:rsidR="00060887" w:rsidRDefault="00060887" w:rsidP="008B445C">
      <w:pPr>
        <w:rPr>
          <w:noProof/>
          <w:lang w:eastAsia="ru-RU"/>
        </w:rPr>
      </w:pPr>
      <w:r>
        <w:rPr>
          <w:noProof/>
          <w:lang w:eastAsia="ru-RU"/>
        </w:rPr>
        <w:t>Индексы для запроса</w:t>
      </w:r>
      <w:r w:rsidRPr="00C3041B">
        <w:rPr>
          <w:noProof/>
          <w:lang w:eastAsia="ru-RU"/>
        </w:rPr>
        <w:t>:</w:t>
      </w:r>
    </w:p>
    <w:p w14:paraId="38EAE412" w14:textId="116BABCF" w:rsidR="00060887" w:rsidRPr="00060887" w:rsidRDefault="00060887" w:rsidP="008B445C">
      <w:pPr>
        <w:rPr>
          <w:noProof/>
          <w:lang w:eastAsia="ru-RU"/>
        </w:rPr>
      </w:pPr>
      <w:r>
        <w:rPr>
          <w:noProof/>
          <w:lang w:val="en-US" w:eastAsia="ru-RU"/>
        </w:rPr>
        <w:t>CREATE</w:t>
      </w:r>
      <w:r w:rsidRPr="000608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INDEX</w:t>
      </w:r>
      <w:r w:rsidRPr="00060887">
        <w:rPr>
          <w:noProof/>
          <w:lang w:eastAsia="ru-RU"/>
        </w:rPr>
        <w:t xml:space="preserve"> </w:t>
      </w:r>
      <w:r>
        <w:rPr>
          <w:noProof/>
          <w:lang w:eastAsia="ru-RU"/>
        </w:rPr>
        <w:t>НВ</w:t>
      </w:r>
      <w:r w:rsidRPr="00060887">
        <w:rPr>
          <w:noProof/>
          <w:lang w:eastAsia="ru-RU"/>
        </w:rPr>
        <w:t>_</w:t>
      </w:r>
      <w:r>
        <w:rPr>
          <w:noProof/>
          <w:lang w:eastAsia="ru-RU"/>
        </w:rPr>
        <w:t>ЧЛВК</w:t>
      </w:r>
      <w:r w:rsidRPr="00060887">
        <w:rPr>
          <w:noProof/>
          <w:lang w:eastAsia="ru-RU"/>
        </w:rPr>
        <w:t>_</w:t>
      </w:r>
      <w:r>
        <w:rPr>
          <w:noProof/>
          <w:lang w:eastAsia="ru-RU"/>
        </w:rPr>
        <w:t>ИД</w:t>
      </w:r>
      <w:r w:rsidRPr="000608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ON</w:t>
      </w:r>
      <w:r w:rsidRPr="00060887">
        <w:rPr>
          <w:noProof/>
          <w:lang w:eastAsia="ru-RU"/>
        </w:rPr>
        <w:t xml:space="preserve"> </w:t>
      </w:r>
      <w:r>
        <w:rPr>
          <w:noProof/>
          <w:lang w:eastAsia="ru-RU"/>
        </w:rPr>
        <w:t>Н</w:t>
      </w:r>
      <w:r w:rsidRPr="00060887">
        <w:rPr>
          <w:noProof/>
          <w:lang w:eastAsia="ru-RU"/>
        </w:rPr>
        <w:t>_</w:t>
      </w:r>
      <w:r>
        <w:rPr>
          <w:noProof/>
          <w:lang w:eastAsia="ru-RU"/>
        </w:rPr>
        <w:t>ВЕДОМОСТИ</w:t>
      </w:r>
      <w:r w:rsidRPr="000608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USING</w:t>
      </w:r>
      <w:r w:rsidRPr="000608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BTREE</w:t>
      </w:r>
      <w:r w:rsidRPr="00060887">
        <w:rPr>
          <w:noProof/>
          <w:lang w:eastAsia="ru-RU"/>
        </w:rPr>
        <w:t>(</w:t>
      </w:r>
      <w:r>
        <w:rPr>
          <w:noProof/>
          <w:lang w:eastAsia="ru-RU"/>
        </w:rPr>
        <w:t>ЧЛВК_ИД)</w:t>
      </w:r>
      <w:r w:rsidRPr="00060887">
        <w:rPr>
          <w:noProof/>
          <w:lang w:eastAsia="ru-RU"/>
        </w:rPr>
        <w:t>;</w:t>
      </w:r>
    </w:p>
    <w:p w14:paraId="6AAAEADB" w14:textId="34640194" w:rsidR="00060887" w:rsidRDefault="00060887" w:rsidP="008B445C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CREATE INDEX </w:t>
      </w:r>
      <w:r>
        <w:rPr>
          <w:noProof/>
          <w:lang w:eastAsia="ru-RU"/>
        </w:rPr>
        <w:t>НЛ</w:t>
      </w:r>
      <w:r w:rsidRPr="00060887">
        <w:rPr>
          <w:noProof/>
          <w:lang w:val="en-US" w:eastAsia="ru-RU"/>
        </w:rPr>
        <w:t>_</w:t>
      </w:r>
      <w:r>
        <w:rPr>
          <w:noProof/>
          <w:lang w:eastAsia="ru-RU"/>
        </w:rPr>
        <w:t>ОТЧЕСТВО</w:t>
      </w:r>
      <w:r w:rsidRPr="00060887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 xml:space="preserve">ON </w:t>
      </w:r>
      <w:r>
        <w:rPr>
          <w:noProof/>
          <w:lang w:eastAsia="ru-RU"/>
        </w:rPr>
        <w:t>Н</w:t>
      </w:r>
      <w:r w:rsidRPr="00060887">
        <w:rPr>
          <w:noProof/>
          <w:lang w:val="en-US" w:eastAsia="ru-RU"/>
        </w:rPr>
        <w:t>_</w:t>
      </w:r>
      <w:r>
        <w:rPr>
          <w:noProof/>
          <w:lang w:eastAsia="ru-RU"/>
        </w:rPr>
        <w:t>ЛЮДИ</w:t>
      </w:r>
      <w:r w:rsidRPr="00060887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USING BETREE(</w:t>
      </w:r>
      <w:r>
        <w:rPr>
          <w:noProof/>
          <w:lang w:eastAsia="ru-RU"/>
        </w:rPr>
        <w:t>ОТЧЕСТВО</w:t>
      </w:r>
      <w:r w:rsidRPr="00060887">
        <w:rPr>
          <w:noProof/>
          <w:lang w:val="en-US" w:eastAsia="ru-RU"/>
        </w:rPr>
        <w:t>)</w:t>
      </w:r>
      <w:r>
        <w:rPr>
          <w:noProof/>
          <w:lang w:val="en-US" w:eastAsia="ru-RU"/>
        </w:rPr>
        <w:t>;</w:t>
      </w:r>
    </w:p>
    <w:p w14:paraId="7B9D576A" w14:textId="3166863A" w:rsidR="00817DD9" w:rsidRPr="00817DD9" w:rsidRDefault="00817DD9" w:rsidP="008B445C">
      <w:pPr>
        <w:rPr>
          <w:noProof/>
          <w:lang w:eastAsia="ru-RU"/>
        </w:rPr>
      </w:pPr>
      <w:r>
        <w:rPr>
          <w:noProof/>
          <w:lang w:eastAsia="ru-RU"/>
        </w:rPr>
        <w:t xml:space="preserve">С помощью дерева </w:t>
      </w:r>
      <w:r w:rsidRPr="00817DD9">
        <w:rPr>
          <w:noProof/>
          <w:lang w:eastAsia="ru-RU"/>
        </w:rPr>
        <w:t>(</w:t>
      </w:r>
      <w:r>
        <w:rPr>
          <w:noProof/>
          <w:lang w:val="en-US" w:eastAsia="ru-RU"/>
        </w:rPr>
        <w:t>b</w:t>
      </w:r>
      <w:r w:rsidRPr="00817DD9">
        <w:rPr>
          <w:noProof/>
          <w:lang w:eastAsia="ru-RU"/>
        </w:rPr>
        <w:t>-</w:t>
      </w:r>
      <w:r>
        <w:rPr>
          <w:noProof/>
          <w:lang w:val="en-US" w:eastAsia="ru-RU"/>
        </w:rPr>
        <w:t>tree</w:t>
      </w:r>
      <w:r w:rsidRPr="00817DD9">
        <w:rPr>
          <w:noProof/>
          <w:lang w:eastAsia="ru-RU"/>
        </w:rPr>
        <w:t xml:space="preserve">) </w:t>
      </w:r>
      <w:r>
        <w:rPr>
          <w:noProof/>
          <w:lang w:eastAsia="ru-RU"/>
        </w:rPr>
        <w:t>запрос выполняется быстрее тк быстрее выполняются операции сравнения.</w:t>
      </w:r>
    </w:p>
    <w:p w14:paraId="5DEB2CF7" w14:textId="07E0B56D" w:rsidR="00817DD9" w:rsidRDefault="00817DD9" w:rsidP="008B445C">
      <w:pPr>
        <w:rPr>
          <w:noProof/>
          <w:lang w:eastAsia="ru-RU"/>
        </w:rPr>
      </w:pPr>
      <w:r>
        <w:rPr>
          <w:noProof/>
          <w:lang w:eastAsia="ru-RU"/>
        </w:rPr>
        <w:t xml:space="preserve">Выполнение команды </w:t>
      </w:r>
      <w:r>
        <w:rPr>
          <w:noProof/>
          <w:lang w:val="en-US" w:eastAsia="ru-RU"/>
        </w:rPr>
        <w:t>EXPLAIN ANALYSE:</w:t>
      </w:r>
    </w:p>
    <w:p w14:paraId="529CDADB" w14:textId="67BCBBCA" w:rsidR="00817DD9" w:rsidRDefault="00817DD9" w:rsidP="008B445C">
      <w:r>
        <w:rPr>
          <w:noProof/>
          <w:lang w:eastAsia="ru-RU"/>
        </w:rPr>
        <w:drawing>
          <wp:inline distT="0" distB="0" distL="0" distR="0" wp14:anchorId="78818A9C" wp14:editId="3A017B5D">
            <wp:extent cx="4727186" cy="222269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693" cy="22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16FD" w14:textId="682F3F01" w:rsidR="00817DD9" w:rsidRDefault="00817DD9" w:rsidP="00817DD9">
      <w:pPr>
        <w:pStyle w:val="2"/>
      </w:pPr>
      <w:bookmarkStart w:id="4" w:name="_Toc137034225"/>
      <w:r>
        <w:lastRenderedPageBreak/>
        <w:t>2 Запрос</w:t>
      </w:r>
      <w:bookmarkEnd w:id="4"/>
    </w:p>
    <w:p w14:paraId="779108F7" w14:textId="3B386594" w:rsidR="00817DD9" w:rsidRDefault="00817DD9" w:rsidP="00817DD9">
      <w:r>
        <w:rPr>
          <w:lang w:val="en-US"/>
        </w:rPr>
        <w:t>SELECT</w:t>
      </w:r>
      <w:r w:rsidRPr="00817DD9">
        <w:t xml:space="preserve"> </w:t>
      </w:r>
      <w:r>
        <w:rPr>
          <w:lang w:val="en-US"/>
        </w:rPr>
        <w:t>DISTINCT</w:t>
      </w:r>
      <w:r w:rsidRPr="00817DD9">
        <w:t xml:space="preserve"> </w:t>
      </w:r>
      <w:r>
        <w:t>Н_ЛЮДИ.ИМЯ, Н_ОБУЧЕНИЯ.ЧЛВК_ИД, Н_УЧЕНИКИ.ИД</w:t>
      </w:r>
    </w:p>
    <w:p w14:paraId="7D9DA51F" w14:textId="0BA6501D" w:rsidR="00817DD9" w:rsidRDefault="00817DD9" w:rsidP="00817DD9">
      <w:r>
        <w:rPr>
          <w:lang w:val="en-US"/>
        </w:rPr>
        <w:t>FROM</w:t>
      </w:r>
      <w:r w:rsidRPr="00817DD9">
        <w:t xml:space="preserve"> </w:t>
      </w:r>
      <w:r>
        <w:t>Н_ОБУЧЕНИЯ</w:t>
      </w:r>
    </w:p>
    <w:p w14:paraId="065C21B6" w14:textId="5484CEB9" w:rsidR="00817DD9" w:rsidRDefault="00817DD9" w:rsidP="00817DD9">
      <w:r>
        <w:rPr>
          <w:lang w:val="en-US"/>
        </w:rPr>
        <w:t>LEFT</w:t>
      </w:r>
      <w:r w:rsidRPr="00817DD9">
        <w:t xml:space="preserve"> </w:t>
      </w:r>
      <w:r>
        <w:rPr>
          <w:lang w:val="en-US"/>
        </w:rPr>
        <w:t>JOIN</w:t>
      </w:r>
      <w:r w:rsidRPr="00817DD9">
        <w:t xml:space="preserve"> </w:t>
      </w:r>
      <w:r>
        <w:t xml:space="preserve">Н_ЛЮДИ </w:t>
      </w:r>
      <w:r>
        <w:rPr>
          <w:lang w:val="en-US"/>
        </w:rPr>
        <w:t>ON</w:t>
      </w:r>
      <w:r w:rsidRPr="00817DD9">
        <w:t xml:space="preserve"> </w:t>
      </w:r>
      <w:r>
        <w:t>Н_ОБУЧЕНИЯ.ЧЛВК_ИД = Н_ЛЮДИ.ИД</w:t>
      </w:r>
    </w:p>
    <w:p w14:paraId="05FB7E54" w14:textId="60BD318C" w:rsidR="00817DD9" w:rsidRDefault="00817DD9" w:rsidP="00817DD9">
      <w:r>
        <w:rPr>
          <w:lang w:val="en-US"/>
        </w:rPr>
        <w:t>LEFT</w:t>
      </w:r>
      <w:r w:rsidRPr="00817DD9">
        <w:t xml:space="preserve"> </w:t>
      </w:r>
      <w:r>
        <w:rPr>
          <w:lang w:val="en-US"/>
        </w:rPr>
        <w:t>JOIN</w:t>
      </w:r>
      <w:r w:rsidRPr="00817DD9">
        <w:t xml:space="preserve"> </w:t>
      </w:r>
      <w:r>
        <w:t xml:space="preserve">Н_УЧЕНИКИ </w:t>
      </w:r>
      <w:r>
        <w:rPr>
          <w:lang w:val="en-US"/>
        </w:rPr>
        <w:t>ON</w:t>
      </w:r>
      <w:r w:rsidRPr="00817DD9">
        <w:t xml:space="preserve"> </w:t>
      </w:r>
      <w:r>
        <w:t>Н_ОБУЧЕНИЯ.ЧЛВК_ИД = Н_УЧЕНИКИ.ЧЛВК_ИД</w:t>
      </w:r>
    </w:p>
    <w:p w14:paraId="050D5B81" w14:textId="66A7E7E1" w:rsidR="00817DD9" w:rsidRDefault="00817DD9" w:rsidP="00817DD9">
      <w:r>
        <w:rPr>
          <w:lang w:val="en-US"/>
        </w:rPr>
        <w:t>WHERE</w:t>
      </w:r>
      <w:r w:rsidRPr="00C3041B">
        <w:t xml:space="preserve"> </w:t>
      </w:r>
      <w:r>
        <w:t xml:space="preserve">Н_ЛЮДИ.ИМЯ = </w:t>
      </w:r>
      <w:r w:rsidRPr="00F94F37">
        <w:t>'</w:t>
      </w:r>
      <w:r>
        <w:t>Александр</w:t>
      </w:r>
      <w:r w:rsidRPr="00F94F37">
        <w:t>'</w:t>
      </w:r>
    </w:p>
    <w:p w14:paraId="52778904" w14:textId="5669BD9D" w:rsidR="00817DD9" w:rsidRPr="00C0681E" w:rsidRDefault="00817DD9" w:rsidP="00817DD9">
      <w:r>
        <w:rPr>
          <w:lang w:val="en-US"/>
        </w:rPr>
        <w:t>AND</w:t>
      </w:r>
      <w:r w:rsidRPr="00817DD9">
        <w:t xml:space="preserve"> </w:t>
      </w:r>
      <w:r w:rsidR="00C0681E">
        <w:t>Н_ОБУЧЕНИЯ.ЧЛВК_ИД = 113409</w:t>
      </w:r>
    </w:p>
    <w:p w14:paraId="146CCE73" w14:textId="47D91566" w:rsidR="00817DD9" w:rsidRPr="00C3041B" w:rsidRDefault="00817DD9" w:rsidP="00817DD9">
      <w:r>
        <w:rPr>
          <w:lang w:val="en-US"/>
        </w:rPr>
        <w:t>AND</w:t>
      </w:r>
      <w:r w:rsidRPr="00C3041B">
        <w:t xml:space="preserve"> </w:t>
      </w:r>
      <w:r>
        <w:t xml:space="preserve">Н_УЧЕНИКИ.ИД </w:t>
      </w:r>
      <w:r w:rsidRPr="00C3041B">
        <w:t xml:space="preserve">&gt; </w:t>
      </w:r>
      <w:r>
        <w:t>150308</w:t>
      </w:r>
      <w:r w:rsidRPr="00C3041B">
        <w:t>;</w:t>
      </w:r>
    </w:p>
    <w:p w14:paraId="6E16D460" w14:textId="76A2D8D7" w:rsidR="00C0681E" w:rsidRDefault="00C0681E" w:rsidP="00817DD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4B257E" wp14:editId="73849BF2">
            <wp:extent cx="3425483" cy="3980785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195" cy="40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283" w:rsidRPr="00137283">
        <w:rPr>
          <w:noProof/>
          <w:lang w:eastAsia="ru-RU"/>
        </w:rPr>
        <w:t xml:space="preserve"> </w:t>
      </w:r>
      <w:r w:rsidR="00137283">
        <w:rPr>
          <w:noProof/>
          <w:lang w:eastAsia="ru-RU"/>
        </w:rPr>
        <w:drawing>
          <wp:inline distT="0" distB="0" distL="0" distR="0" wp14:anchorId="48B87221" wp14:editId="6CA0F9FA">
            <wp:extent cx="3587262" cy="325671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452" cy="33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9508" w14:textId="39CD3C84" w:rsidR="00137283" w:rsidRDefault="00137283" w:rsidP="00817DD9">
      <w:pPr>
        <w:rPr>
          <w:noProof/>
          <w:lang w:eastAsia="ru-RU"/>
        </w:rPr>
      </w:pPr>
      <w:r>
        <w:rPr>
          <w:noProof/>
          <w:lang w:eastAsia="ru-RU"/>
        </w:rPr>
        <w:t>Так же как и в 1 запросе более оптимальным является тот, что справа, по той же причине, а точнее потому что, происходит объеденине только нужных частей таблиц а не целиком.</w:t>
      </w:r>
    </w:p>
    <w:p w14:paraId="1197749D" w14:textId="33A67843" w:rsidR="00137283" w:rsidRPr="00C3041B" w:rsidRDefault="00137283" w:rsidP="00817DD9">
      <w:pPr>
        <w:rPr>
          <w:noProof/>
          <w:lang w:val="en-US" w:eastAsia="ru-RU"/>
        </w:rPr>
      </w:pPr>
      <w:r>
        <w:rPr>
          <w:noProof/>
          <w:lang w:eastAsia="ru-RU"/>
        </w:rPr>
        <w:t>Индексы</w:t>
      </w:r>
      <w:r>
        <w:rPr>
          <w:noProof/>
          <w:lang w:val="en-US" w:eastAsia="ru-RU"/>
        </w:rPr>
        <w:t>:</w:t>
      </w:r>
    </w:p>
    <w:p w14:paraId="14607F07" w14:textId="31891B14" w:rsidR="00137283" w:rsidRDefault="00137283" w:rsidP="00817DD9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CREATE INDEX </w:t>
      </w:r>
      <w:r>
        <w:rPr>
          <w:noProof/>
          <w:lang w:eastAsia="ru-RU"/>
        </w:rPr>
        <w:t>НЛ</w:t>
      </w:r>
      <w:r w:rsidRPr="00137283">
        <w:rPr>
          <w:noProof/>
          <w:lang w:val="en-US" w:eastAsia="ru-RU"/>
        </w:rPr>
        <w:t>_</w:t>
      </w:r>
      <w:r>
        <w:rPr>
          <w:noProof/>
          <w:lang w:eastAsia="ru-RU"/>
        </w:rPr>
        <w:t>ИМЯ</w:t>
      </w:r>
      <w:r w:rsidRPr="00137283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 xml:space="preserve">ON </w:t>
      </w:r>
      <w:r>
        <w:rPr>
          <w:noProof/>
          <w:lang w:eastAsia="ru-RU"/>
        </w:rPr>
        <w:t>Н</w:t>
      </w:r>
      <w:r w:rsidRPr="00137283">
        <w:rPr>
          <w:noProof/>
          <w:lang w:val="en-US" w:eastAsia="ru-RU"/>
        </w:rPr>
        <w:t>_</w:t>
      </w:r>
      <w:r>
        <w:rPr>
          <w:noProof/>
          <w:lang w:eastAsia="ru-RU"/>
        </w:rPr>
        <w:t>ЛЮДИ</w:t>
      </w:r>
      <w:r w:rsidRPr="00137283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USING BETREE(</w:t>
      </w:r>
      <w:r>
        <w:rPr>
          <w:noProof/>
          <w:lang w:eastAsia="ru-RU"/>
        </w:rPr>
        <w:t>ИМЯ</w:t>
      </w:r>
      <w:r>
        <w:rPr>
          <w:noProof/>
          <w:lang w:val="en-US" w:eastAsia="ru-RU"/>
        </w:rPr>
        <w:t>);</w:t>
      </w:r>
    </w:p>
    <w:p w14:paraId="73E0A34E" w14:textId="2436A262" w:rsidR="00137283" w:rsidRDefault="00137283" w:rsidP="00817DD9">
      <w:pPr>
        <w:rPr>
          <w:noProof/>
          <w:lang w:val="en-US" w:eastAsia="ru-RU"/>
        </w:rPr>
      </w:pPr>
      <w:r>
        <w:rPr>
          <w:noProof/>
          <w:lang w:val="en-US" w:eastAsia="ru-RU"/>
        </w:rPr>
        <w:t>CREATE</w:t>
      </w:r>
      <w:r w:rsidRPr="00137283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INDEX</w:t>
      </w:r>
      <w:r w:rsidRPr="00137283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НО</w:t>
      </w:r>
      <w:r w:rsidRPr="00137283">
        <w:rPr>
          <w:noProof/>
          <w:lang w:val="en-US" w:eastAsia="ru-RU"/>
        </w:rPr>
        <w:t>_</w:t>
      </w:r>
      <w:r>
        <w:rPr>
          <w:noProof/>
          <w:lang w:eastAsia="ru-RU"/>
        </w:rPr>
        <w:t>ЧЛВК</w:t>
      </w:r>
      <w:r w:rsidRPr="00137283">
        <w:rPr>
          <w:noProof/>
          <w:lang w:val="en-US" w:eastAsia="ru-RU"/>
        </w:rPr>
        <w:t>_</w:t>
      </w:r>
      <w:r>
        <w:rPr>
          <w:noProof/>
          <w:lang w:eastAsia="ru-RU"/>
        </w:rPr>
        <w:t>ИД</w:t>
      </w:r>
      <w:r w:rsidRPr="00137283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ON</w:t>
      </w:r>
      <w:r w:rsidRPr="00137283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Н</w:t>
      </w:r>
      <w:r w:rsidRPr="00137283">
        <w:rPr>
          <w:noProof/>
          <w:lang w:val="en-US" w:eastAsia="ru-RU"/>
        </w:rPr>
        <w:t>_</w:t>
      </w:r>
      <w:r>
        <w:rPr>
          <w:noProof/>
          <w:lang w:eastAsia="ru-RU"/>
        </w:rPr>
        <w:t>ОБУЧЕНИЯ</w:t>
      </w:r>
      <w:r w:rsidRPr="00137283">
        <w:rPr>
          <w:noProof/>
          <w:lang w:val="en-US" w:eastAsia="ru-RU"/>
        </w:rPr>
        <w:t xml:space="preserve"> </w:t>
      </w:r>
      <w:r w:rsidR="00B166BC">
        <w:rPr>
          <w:noProof/>
          <w:lang w:val="en-US" w:eastAsia="ru-RU"/>
        </w:rPr>
        <w:t>USING HASH</w:t>
      </w:r>
      <w:r>
        <w:rPr>
          <w:noProof/>
          <w:lang w:val="en-US" w:eastAsia="ru-RU"/>
        </w:rPr>
        <w:t>(</w:t>
      </w:r>
      <w:r>
        <w:rPr>
          <w:noProof/>
          <w:lang w:eastAsia="ru-RU"/>
        </w:rPr>
        <w:t>ЧЛВК</w:t>
      </w:r>
      <w:r w:rsidRPr="00137283">
        <w:rPr>
          <w:noProof/>
          <w:lang w:val="en-US" w:eastAsia="ru-RU"/>
        </w:rPr>
        <w:t>_</w:t>
      </w:r>
      <w:r>
        <w:rPr>
          <w:noProof/>
          <w:lang w:eastAsia="ru-RU"/>
        </w:rPr>
        <w:t>ИД</w:t>
      </w:r>
      <w:r w:rsidRPr="00137283">
        <w:rPr>
          <w:noProof/>
          <w:lang w:val="en-US" w:eastAsia="ru-RU"/>
        </w:rPr>
        <w:t>)</w:t>
      </w:r>
      <w:r>
        <w:rPr>
          <w:noProof/>
          <w:lang w:val="en-US" w:eastAsia="ru-RU"/>
        </w:rPr>
        <w:t>;</w:t>
      </w:r>
    </w:p>
    <w:p w14:paraId="0F0EAEFD" w14:textId="10DAACAF" w:rsidR="00137283" w:rsidRDefault="00137283" w:rsidP="00817DD9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CREATE INDEX </w:t>
      </w:r>
      <w:r>
        <w:rPr>
          <w:noProof/>
          <w:lang w:eastAsia="ru-RU"/>
        </w:rPr>
        <w:t>НУ</w:t>
      </w:r>
      <w:r w:rsidRPr="00137283">
        <w:rPr>
          <w:noProof/>
          <w:lang w:val="en-US" w:eastAsia="ru-RU"/>
        </w:rPr>
        <w:t>_</w:t>
      </w:r>
      <w:r>
        <w:rPr>
          <w:noProof/>
          <w:lang w:eastAsia="ru-RU"/>
        </w:rPr>
        <w:t>ИД</w:t>
      </w:r>
      <w:r w:rsidRPr="00137283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 xml:space="preserve">ON </w:t>
      </w:r>
      <w:r>
        <w:rPr>
          <w:noProof/>
          <w:lang w:eastAsia="ru-RU"/>
        </w:rPr>
        <w:t>Н</w:t>
      </w:r>
      <w:r w:rsidRPr="00137283">
        <w:rPr>
          <w:noProof/>
          <w:lang w:val="en-US" w:eastAsia="ru-RU"/>
        </w:rPr>
        <w:t>_</w:t>
      </w:r>
      <w:r>
        <w:rPr>
          <w:noProof/>
          <w:lang w:eastAsia="ru-RU"/>
        </w:rPr>
        <w:t>УЧЕНИКИ</w:t>
      </w:r>
      <w:r w:rsidRPr="00137283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USING BETREE(</w:t>
      </w:r>
      <w:r>
        <w:rPr>
          <w:noProof/>
          <w:lang w:eastAsia="ru-RU"/>
        </w:rPr>
        <w:t>ИД</w:t>
      </w:r>
      <w:r w:rsidRPr="00137283">
        <w:rPr>
          <w:noProof/>
          <w:lang w:val="en-US" w:eastAsia="ru-RU"/>
        </w:rPr>
        <w:t>)</w:t>
      </w:r>
      <w:r>
        <w:rPr>
          <w:noProof/>
          <w:lang w:val="en-US" w:eastAsia="ru-RU"/>
        </w:rPr>
        <w:t>;</w:t>
      </w:r>
    </w:p>
    <w:p w14:paraId="301F7F88" w14:textId="27800876" w:rsidR="00137283" w:rsidRDefault="00137283" w:rsidP="00817DD9">
      <w:pPr>
        <w:rPr>
          <w:noProof/>
          <w:lang w:eastAsia="ru-RU"/>
        </w:rPr>
      </w:pPr>
      <w:r>
        <w:rPr>
          <w:noProof/>
          <w:lang w:eastAsia="ru-RU"/>
        </w:rPr>
        <w:t xml:space="preserve">Благодаря </w:t>
      </w:r>
      <w:r>
        <w:rPr>
          <w:noProof/>
          <w:lang w:val="en-US" w:eastAsia="ru-RU"/>
        </w:rPr>
        <w:t>b</w:t>
      </w:r>
      <w:r w:rsidRPr="00137283">
        <w:rPr>
          <w:noProof/>
          <w:lang w:eastAsia="ru-RU"/>
        </w:rPr>
        <w:t>-</w:t>
      </w:r>
      <w:r>
        <w:rPr>
          <w:noProof/>
          <w:lang w:val="en-US" w:eastAsia="ru-RU"/>
        </w:rPr>
        <w:t>tree</w:t>
      </w:r>
      <w:r w:rsidRPr="00137283">
        <w:rPr>
          <w:noProof/>
          <w:lang w:eastAsia="ru-RU"/>
        </w:rPr>
        <w:t xml:space="preserve"> </w:t>
      </w:r>
      <w:r w:rsidR="00B166BC">
        <w:rPr>
          <w:noProof/>
          <w:lang w:eastAsia="ru-RU"/>
        </w:rPr>
        <w:t xml:space="preserve">и </w:t>
      </w:r>
      <w:r w:rsidR="00B166BC">
        <w:rPr>
          <w:noProof/>
          <w:lang w:val="en-US" w:eastAsia="ru-RU"/>
        </w:rPr>
        <w:t>hash</w:t>
      </w:r>
      <w:r w:rsidR="00B166BC">
        <w:rPr>
          <w:noProof/>
          <w:lang w:eastAsia="ru-RU"/>
        </w:rPr>
        <w:t xml:space="preserve"> </w:t>
      </w:r>
      <w:r>
        <w:rPr>
          <w:noProof/>
          <w:lang w:eastAsia="ru-RU"/>
        </w:rPr>
        <w:t>сравнение будет происходить быстрее, а следова</w:t>
      </w:r>
      <w:r w:rsidR="00B166BC">
        <w:rPr>
          <w:noProof/>
          <w:lang w:eastAsia="ru-RU"/>
        </w:rPr>
        <w:t>тельно это приведет к улучшению оптимизации запроса.</w:t>
      </w:r>
    </w:p>
    <w:p w14:paraId="0F039DB9" w14:textId="6E9AA66E" w:rsidR="00137283" w:rsidRDefault="00137283" w:rsidP="00817DD9">
      <w:pPr>
        <w:rPr>
          <w:noProof/>
          <w:lang w:eastAsia="ru-RU"/>
        </w:rPr>
      </w:pPr>
    </w:p>
    <w:p w14:paraId="3DEFC97D" w14:textId="3311A03F" w:rsidR="00137283" w:rsidRDefault="00137283" w:rsidP="00817DD9">
      <w:pPr>
        <w:rPr>
          <w:noProof/>
          <w:lang w:eastAsia="ru-RU"/>
        </w:rPr>
      </w:pPr>
    </w:p>
    <w:p w14:paraId="463D5093" w14:textId="39490061" w:rsidR="00137283" w:rsidRDefault="00137283" w:rsidP="00817DD9">
      <w:pPr>
        <w:rPr>
          <w:noProof/>
          <w:lang w:eastAsia="ru-RU"/>
        </w:rPr>
      </w:pPr>
    </w:p>
    <w:p w14:paraId="40A04F12" w14:textId="61064A77" w:rsidR="00137283" w:rsidRDefault="00137283" w:rsidP="00817DD9">
      <w:pPr>
        <w:rPr>
          <w:noProof/>
          <w:lang w:eastAsia="ru-RU"/>
        </w:rPr>
      </w:pPr>
    </w:p>
    <w:p w14:paraId="4963AAC5" w14:textId="12B4143A" w:rsidR="00137283" w:rsidRDefault="00137283" w:rsidP="00817DD9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Выполнение команды </w:t>
      </w:r>
      <w:r>
        <w:rPr>
          <w:noProof/>
          <w:lang w:val="en-US" w:eastAsia="ru-RU"/>
        </w:rPr>
        <w:t>EXPLAIN ANALYSE:</w:t>
      </w:r>
    </w:p>
    <w:p w14:paraId="2178A926" w14:textId="72A3715A" w:rsidR="00137283" w:rsidRDefault="00137283" w:rsidP="00817D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FE24D7" wp14:editId="7940046C">
            <wp:extent cx="7200900" cy="48164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8A80" w14:textId="5E0E0D44" w:rsidR="004C5D1A" w:rsidRDefault="004C5D1A">
      <w:pPr>
        <w:rPr>
          <w:lang w:val="en-US"/>
        </w:rPr>
      </w:pPr>
      <w:r>
        <w:rPr>
          <w:lang w:val="en-US"/>
        </w:rPr>
        <w:br w:type="page"/>
      </w:r>
    </w:p>
    <w:p w14:paraId="5C1FCF75" w14:textId="6C51080D" w:rsidR="004C5D1A" w:rsidRDefault="004C5D1A" w:rsidP="004C5D1A">
      <w:pPr>
        <w:pStyle w:val="1"/>
      </w:pPr>
      <w:bookmarkStart w:id="5" w:name="_Toc137034226"/>
      <w:r>
        <w:lastRenderedPageBreak/>
        <w:t>Вывод</w:t>
      </w:r>
      <w:bookmarkEnd w:id="5"/>
    </w:p>
    <w:p w14:paraId="7BAEB8D4" w14:textId="435FB5F6" w:rsidR="004C5D1A" w:rsidRPr="004C5D1A" w:rsidRDefault="004C5D1A" w:rsidP="004C5D1A">
      <w:r>
        <w:t xml:space="preserve">Выполняя данную лабораторную </w:t>
      </w:r>
      <w:proofErr w:type="gramStart"/>
      <w:r>
        <w:t>работу</w:t>
      </w:r>
      <w:proofErr w:type="gramEnd"/>
      <w:r>
        <w:t xml:space="preserve"> я узнал, что такое индексы для чего они нужны и какие их виды существуют.</w:t>
      </w:r>
    </w:p>
    <w:sectPr w:rsidR="004C5D1A" w:rsidRPr="004C5D1A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212E"/>
    <w:multiLevelType w:val="multilevel"/>
    <w:tmpl w:val="2DF6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1078B"/>
    <w:multiLevelType w:val="multilevel"/>
    <w:tmpl w:val="2AC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5C3D"/>
    <w:multiLevelType w:val="multilevel"/>
    <w:tmpl w:val="945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5929"/>
    <w:multiLevelType w:val="multilevel"/>
    <w:tmpl w:val="A34E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26B49"/>
    <w:multiLevelType w:val="multilevel"/>
    <w:tmpl w:val="2334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614FB"/>
    <w:multiLevelType w:val="multilevel"/>
    <w:tmpl w:val="3CB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E694D"/>
    <w:multiLevelType w:val="multilevel"/>
    <w:tmpl w:val="EABC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33C77"/>
    <w:multiLevelType w:val="multilevel"/>
    <w:tmpl w:val="C41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7"/>
  </w:num>
  <w:num w:numId="5">
    <w:abstractNumId w:val="6"/>
  </w:num>
  <w:num w:numId="6">
    <w:abstractNumId w:val="7"/>
  </w:num>
  <w:num w:numId="7">
    <w:abstractNumId w:val="12"/>
  </w:num>
  <w:num w:numId="8">
    <w:abstractNumId w:val="20"/>
  </w:num>
  <w:num w:numId="9">
    <w:abstractNumId w:val="5"/>
  </w:num>
  <w:num w:numId="10">
    <w:abstractNumId w:val="8"/>
  </w:num>
  <w:num w:numId="11">
    <w:abstractNumId w:val="16"/>
  </w:num>
  <w:num w:numId="12">
    <w:abstractNumId w:val="19"/>
  </w:num>
  <w:num w:numId="13">
    <w:abstractNumId w:val="10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1"/>
  </w:num>
  <w:num w:numId="19">
    <w:abstractNumId w:val="13"/>
  </w:num>
  <w:num w:numId="20">
    <w:abstractNumId w:val="11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2F"/>
    <w:rsid w:val="000316A8"/>
    <w:rsid w:val="000473AD"/>
    <w:rsid w:val="00057A40"/>
    <w:rsid w:val="00060887"/>
    <w:rsid w:val="00092E40"/>
    <w:rsid w:val="00093F05"/>
    <w:rsid w:val="000C38D5"/>
    <w:rsid w:val="000C71CE"/>
    <w:rsid w:val="00137283"/>
    <w:rsid w:val="00165BD7"/>
    <w:rsid w:val="001B1BB9"/>
    <w:rsid w:val="001B2E48"/>
    <w:rsid w:val="001B3CB6"/>
    <w:rsid w:val="001C493C"/>
    <w:rsid w:val="001F31F7"/>
    <w:rsid w:val="002112EC"/>
    <w:rsid w:val="00241D98"/>
    <w:rsid w:val="002437D5"/>
    <w:rsid w:val="00247526"/>
    <w:rsid w:val="002A7603"/>
    <w:rsid w:val="002C155E"/>
    <w:rsid w:val="002D695B"/>
    <w:rsid w:val="002F3987"/>
    <w:rsid w:val="00300C07"/>
    <w:rsid w:val="003031FE"/>
    <w:rsid w:val="00322D97"/>
    <w:rsid w:val="003259DA"/>
    <w:rsid w:val="0035438F"/>
    <w:rsid w:val="00355605"/>
    <w:rsid w:val="003620AA"/>
    <w:rsid w:val="00392F11"/>
    <w:rsid w:val="003B59E1"/>
    <w:rsid w:val="00420347"/>
    <w:rsid w:val="00462A08"/>
    <w:rsid w:val="004C5D1A"/>
    <w:rsid w:val="00502262"/>
    <w:rsid w:val="005153A5"/>
    <w:rsid w:val="005155D4"/>
    <w:rsid w:val="00531004"/>
    <w:rsid w:val="0053226F"/>
    <w:rsid w:val="00534316"/>
    <w:rsid w:val="00557C04"/>
    <w:rsid w:val="0057251C"/>
    <w:rsid w:val="0057532F"/>
    <w:rsid w:val="005B1F58"/>
    <w:rsid w:val="00605345"/>
    <w:rsid w:val="00650C58"/>
    <w:rsid w:val="00654731"/>
    <w:rsid w:val="006676C4"/>
    <w:rsid w:val="006717D2"/>
    <w:rsid w:val="006A258B"/>
    <w:rsid w:val="006A2DAF"/>
    <w:rsid w:val="006D21C3"/>
    <w:rsid w:val="006E0DD0"/>
    <w:rsid w:val="007E1186"/>
    <w:rsid w:val="00812A8B"/>
    <w:rsid w:val="00817DD9"/>
    <w:rsid w:val="0089425F"/>
    <w:rsid w:val="008B4019"/>
    <w:rsid w:val="008B445C"/>
    <w:rsid w:val="008B7388"/>
    <w:rsid w:val="008C2403"/>
    <w:rsid w:val="008D74DC"/>
    <w:rsid w:val="008E4CB7"/>
    <w:rsid w:val="008F1CE9"/>
    <w:rsid w:val="00933E6A"/>
    <w:rsid w:val="009B3F9A"/>
    <w:rsid w:val="00A24E50"/>
    <w:rsid w:val="00A97B8F"/>
    <w:rsid w:val="00AE000D"/>
    <w:rsid w:val="00B065BD"/>
    <w:rsid w:val="00B166BC"/>
    <w:rsid w:val="00B5230C"/>
    <w:rsid w:val="00B7759F"/>
    <w:rsid w:val="00B91FFC"/>
    <w:rsid w:val="00BA3F84"/>
    <w:rsid w:val="00BB1ED4"/>
    <w:rsid w:val="00BB30FC"/>
    <w:rsid w:val="00BF5E5C"/>
    <w:rsid w:val="00C0681E"/>
    <w:rsid w:val="00C3041B"/>
    <w:rsid w:val="00C651DD"/>
    <w:rsid w:val="00C9039C"/>
    <w:rsid w:val="00CB12D2"/>
    <w:rsid w:val="00CD620C"/>
    <w:rsid w:val="00CF7D7D"/>
    <w:rsid w:val="00D13A25"/>
    <w:rsid w:val="00D26E08"/>
    <w:rsid w:val="00D42766"/>
    <w:rsid w:val="00D54FC8"/>
    <w:rsid w:val="00D732F1"/>
    <w:rsid w:val="00DD3CDA"/>
    <w:rsid w:val="00DE733C"/>
    <w:rsid w:val="00E02750"/>
    <w:rsid w:val="00E1400A"/>
    <w:rsid w:val="00E4031A"/>
    <w:rsid w:val="00E50B8B"/>
    <w:rsid w:val="00E60D54"/>
    <w:rsid w:val="00E81B01"/>
    <w:rsid w:val="00F273CD"/>
    <w:rsid w:val="00F43EA8"/>
    <w:rsid w:val="00F44810"/>
    <w:rsid w:val="00F83B50"/>
    <w:rsid w:val="00F87EBB"/>
    <w:rsid w:val="00F94F37"/>
    <w:rsid w:val="00F9691F"/>
    <w:rsid w:val="00FC4002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C350C15D-B0C3-4FB5-8933-E51EE36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53226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D620C"/>
    <w:rPr>
      <w:color w:val="800080" w:themeColor="followedHyperlink"/>
      <w:u w:val="single"/>
    </w:rPr>
  </w:style>
  <w:style w:type="paragraph" w:styleId="af">
    <w:name w:val="No Spacing"/>
    <w:uiPriority w:val="1"/>
    <w:qFormat/>
    <w:rsid w:val="002475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36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C8589-CE97-4D6C-8EF4-E83C723E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</Template>
  <TotalTime>956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Аганин Егор</cp:lastModifiedBy>
  <cp:revision>102</cp:revision>
  <dcterms:created xsi:type="dcterms:W3CDTF">2021-09-19T17:10:00Z</dcterms:created>
  <dcterms:modified xsi:type="dcterms:W3CDTF">2023-06-07T11:48:00Z</dcterms:modified>
</cp:coreProperties>
</file>