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81E" w14:textId="77777777" w:rsidR="002F3987" w:rsidRPr="000316A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5E561726" w:rsidR="00CB12D2" w:rsidRPr="001B3CB6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E81B01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3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26DB48F2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="00933E6A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Базы данных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0119EB48" w:rsidR="00CB12D2" w:rsidRPr="00605345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</w:t>
      </w:r>
      <w:r w:rsidR="00E81B01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172790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531B74F7" w:rsidR="00812A8B" w:rsidRPr="00D26E08" w:rsidRDefault="00933E6A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Барсуков Илья Александрович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5CF902C3" w14:textId="2EDBB40F" w:rsidR="008D74DC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135991517" w:history="1">
            <w:r w:rsidR="008D74DC" w:rsidRPr="00D65EDF">
              <w:rPr>
                <w:rStyle w:val="a7"/>
                <w:rFonts w:ascii="Times New Roman" w:hAnsi="Times New Roman" w:cs="Times New Roman"/>
                <w:noProof/>
              </w:rPr>
              <w:t>Выполнение</w:t>
            </w:r>
            <w:r w:rsidR="008D74DC">
              <w:rPr>
                <w:noProof/>
                <w:webHidden/>
              </w:rPr>
              <w:tab/>
            </w:r>
            <w:r w:rsidR="008D74DC">
              <w:rPr>
                <w:noProof/>
                <w:webHidden/>
              </w:rPr>
              <w:fldChar w:fldCharType="begin"/>
            </w:r>
            <w:r w:rsidR="008D74DC">
              <w:rPr>
                <w:noProof/>
                <w:webHidden/>
              </w:rPr>
              <w:instrText xml:space="preserve"> PAGEREF _Toc135991517 \h </w:instrText>
            </w:r>
            <w:r w:rsidR="008D74DC">
              <w:rPr>
                <w:noProof/>
                <w:webHidden/>
              </w:rPr>
            </w:r>
            <w:r w:rsidR="008D74DC">
              <w:rPr>
                <w:noProof/>
                <w:webHidden/>
              </w:rPr>
              <w:fldChar w:fldCharType="separate"/>
            </w:r>
            <w:r w:rsidR="008D74DC">
              <w:rPr>
                <w:noProof/>
                <w:webHidden/>
              </w:rPr>
              <w:t>3</w:t>
            </w:r>
            <w:r w:rsidR="008D74DC">
              <w:rPr>
                <w:noProof/>
                <w:webHidden/>
              </w:rPr>
              <w:fldChar w:fldCharType="end"/>
            </w:r>
          </w:hyperlink>
        </w:p>
        <w:p w14:paraId="57EBE4E1" w14:textId="12BCE448" w:rsidR="008D74DC" w:rsidRDefault="008D74D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18" w:history="1">
            <w:r w:rsidRPr="00D65EDF">
              <w:rPr>
                <w:rStyle w:val="a7"/>
                <w:noProof/>
              </w:rPr>
              <w:t>Функциональные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771D" w14:textId="7A112AEB" w:rsidR="008D74DC" w:rsidRDefault="008D74D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19" w:history="1">
            <w:r w:rsidRPr="00D65EDF">
              <w:rPr>
                <w:rStyle w:val="a7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522D" w14:textId="50909847" w:rsidR="008D74DC" w:rsidRDefault="008D74D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0" w:history="1">
            <w:r w:rsidRPr="00D65EDF">
              <w:rPr>
                <w:rStyle w:val="a7"/>
                <w:noProof/>
              </w:rPr>
              <w:t>1)Нормальная форма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5C7E" w14:textId="3E3198D8" w:rsidR="008D74DC" w:rsidRDefault="008D74D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1" w:history="1">
            <w:r w:rsidRPr="00D65EDF">
              <w:rPr>
                <w:rStyle w:val="a7"/>
                <w:noProof/>
              </w:rPr>
              <w:t>2)Нормальная форма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26F0" w14:textId="429AF094" w:rsidR="008D74DC" w:rsidRDefault="008D74D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2" w:history="1">
            <w:r w:rsidRPr="00D65EDF">
              <w:rPr>
                <w:rStyle w:val="a7"/>
                <w:noProof/>
              </w:rPr>
              <w:t>3)Нормальная форма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A4E0" w14:textId="68F2F4D2" w:rsidR="008D74DC" w:rsidRDefault="008D74D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3" w:history="1">
            <w:r w:rsidRPr="00D65EDF">
              <w:rPr>
                <w:rStyle w:val="a7"/>
                <w:noProof/>
              </w:rPr>
              <w:t>4)Нормальная форма Бойса-Кодда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D721" w14:textId="24051AB0" w:rsidR="008D74DC" w:rsidRDefault="008D74D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4" w:history="1">
            <w:r w:rsidRPr="00D65EDF">
              <w:rPr>
                <w:rStyle w:val="a7"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D7D8" w14:textId="54F16018" w:rsidR="008D74DC" w:rsidRDefault="008D74D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5" w:history="1">
            <w:r w:rsidRPr="00D65EDF">
              <w:rPr>
                <w:rStyle w:val="a7"/>
                <w:noProof/>
              </w:rPr>
              <w:t>Функция и 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3E8E" w14:textId="34646695" w:rsidR="008D74DC" w:rsidRDefault="008D74D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135991526" w:history="1">
            <w:r w:rsidRPr="00D65EDF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CB87" w14:textId="48897923" w:rsidR="00E81B01" w:rsidRDefault="00C9039C" w:rsidP="00E81B01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85BD03B" w14:textId="77777777" w:rsidR="00E81B01" w:rsidRDefault="002437D5" w:rsidP="00E81B01">
      <w:pPr>
        <w:rPr>
          <w:sz w:val="30"/>
          <w:szCs w:val="30"/>
        </w:rPr>
      </w:pPr>
      <w:r w:rsidRPr="003259DA">
        <w:rPr>
          <w:sz w:val="30"/>
          <w:szCs w:val="30"/>
        </w:rPr>
        <w:br w:type="page"/>
      </w:r>
    </w:p>
    <w:p w14:paraId="54CA0573" w14:textId="77777777" w:rsidR="00E81B01" w:rsidRDefault="00E81B01" w:rsidP="00E81B01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0" w:name="_Toc135991517"/>
      <w:r w:rsidRPr="00E81B01">
        <w:rPr>
          <w:rFonts w:ascii="Times New Roman" w:hAnsi="Times New Roman" w:cs="Times New Roman"/>
          <w:sz w:val="32"/>
          <w:szCs w:val="32"/>
        </w:rPr>
        <w:lastRenderedPageBreak/>
        <w:t>Выполнение</w:t>
      </w:r>
      <w:bookmarkEnd w:id="0"/>
    </w:p>
    <w:p w14:paraId="37096330" w14:textId="4A55B33D" w:rsidR="007E1186" w:rsidRPr="00E81B01" w:rsidRDefault="008C2403" w:rsidP="00E81B0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2EE9B78" wp14:editId="231D18E6">
            <wp:extent cx="7166345" cy="9222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7228" cy="9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60D1" w14:textId="653FE1E5" w:rsidR="00F273CD" w:rsidRDefault="00F273CD" w:rsidP="00F273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</w:p>
    <w:p w14:paraId="5EC9F537" w14:textId="77643EFC" w:rsidR="00E81B01" w:rsidRDefault="00E81B01" w:rsidP="00E81B01">
      <w:pPr>
        <w:pStyle w:val="1"/>
        <w:rPr>
          <w:b w:val="0"/>
          <w:bCs w:val="0"/>
          <w:sz w:val="32"/>
          <w:szCs w:val="32"/>
        </w:rPr>
      </w:pPr>
      <w:bookmarkStart w:id="1" w:name="_Toc135991518"/>
      <w:r>
        <w:rPr>
          <w:b w:val="0"/>
          <w:bCs w:val="0"/>
          <w:sz w:val="32"/>
          <w:szCs w:val="32"/>
        </w:rPr>
        <w:lastRenderedPageBreak/>
        <w:t>Функциональные зависимости</w:t>
      </w:r>
      <w:bookmarkEnd w:id="1"/>
    </w:p>
    <w:p w14:paraId="5BD135AB" w14:textId="77777777" w:rsidR="00E81B01" w:rsidRPr="00E81B01" w:rsidRDefault="00E81B01" w:rsidP="00E81B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EE3DD6" wp14:editId="35C6F470">
            <wp:extent cx="27717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AC0B736" wp14:editId="7E4188C7">
            <wp:extent cx="3381375" cy="230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AAC" w14:textId="4C6FCD8C" w:rsidR="00E81B01" w:rsidRDefault="00E81B01" w:rsidP="00E81B01">
      <w:pPr>
        <w:rPr>
          <w:lang w:val="en-US"/>
        </w:rPr>
      </w:pPr>
      <w:r>
        <w:rPr>
          <w:lang w:val="en-US"/>
        </w:rPr>
        <w:t>Id -&gt;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name</w:t>
      </w:r>
    </w:p>
    <w:p w14:paraId="365A63B8" w14:textId="14B78F63" w:rsidR="00E81B01" w:rsidRDefault="00E81B01" w:rsidP="00E81B01">
      <w:pPr>
        <w:rPr>
          <w:lang w:val="en-US"/>
        </w:rPr>
      </w:pPr>
      <w:r>
        <w:rPr>
          <w:lang w:val="en-US"/>
        </w:rPr>
        <w:t>Id -&gt; trimble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impstudent_id</w:t>
      </w:r>
    </w:p>
    <w:p w14:paraId="03EE7C33" w14:textId="1DCE40DD" w:rsidR="00E81B01" w:rsidRDefault="00E81B01" w:rsidP="00E81B01">
      <w:pPr>
        <w:rPr>
          <w:lang w:val="en-US"/>
        </w:rPr>
      </w:pPr>
      <w:r>
        <w:rPr>
          <w:lang w:val="en-US"/>
        </w:rPr>
        <w:t>Id -&gt; m_id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keeperofsecret_id</w:t>
      </w:r>
    </w:p>
    <w:p w14:paraId="49958150" w14:textId="4F7E7CBB" w:rsidR="00E81B01" w:rsidRDefault="00E81B01" w:rsidP="00E81B01">
      <w:pPr>
        <w:rPr>
          <w:lang w:val="en-US"/>
        </w:rPr>
      </w:pPr>
      <w:r>
        <w:rPr>
          <w:lang w:val="en-US"/>
        </w:rPr>
        <w:t>Id -&gt; emotion_id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emotion_id</w:t>
      </w:r>
    </w:p>
    <w:p w14:paraId="41845272" w14:textId="782D600D" w:rsidR="00E81B01" w:rsidRDefault="00E81B01" w:rsidP="00E81B01">
      <w:pPr>
        <w:rPr>
          <w:lang w:val="en-US"/>
        </w:rPr>
      </w:pPr>
      <w:r>
        <w:rPr>
          <w:lang w:val="en-US"/>
        </w:rPr>
        <w:t>Id -&gt; place_id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place_id</w:t>
      </w:r>
    </w:p>
    <w:p w14:paraId="7FCADE03" w14:textId="78A88871" w:rsidR="00E81B01" w:rsidRDefault="00E81B01" w:rsidP="00E81B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59988" wp14:editId="51CFAAA1">
            <wp:extent cx="2819400" cy="230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491AE3F6" wp14:editId="27A82537">
            <wp:extent cx="2800350" cy="2038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529B" w14:textId="4B8E2CA1" w:rsidR="00E81B01" w:rsidRDefault="00E81B01" w:rsidP="00E81B01">
      <w:pPr>
        <w:rPr>
          <w:lang w:val="en-US"/>
        </w:rPr>
      </w:pPr>
      <w:r>
        <w:rPr>
          <w:lang w:val="en-US"/>
        </w:rPr>
        <w:t>Id -&gt;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name</w:t>
      </w:r>
    </w:p>
    <w:p w14:paraId="2852F6A1" w14:textId="121566B8" w:rsidR="00E81B01" w:rsidRDefault="00E81B01" w:rsidP="00E81B01">
      <w:pPr>
        <w:rPr>
          <w:lang w:val="en-US"/>
        </w:rPr>
      </w:pPr>
      <w:r>
        <w:rPr>
          <w:lang w:val="en-US"/>
        </w:rPr>
        <w:t>Id -&gt; yearsold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weight</w:t>
      </w:r>
    </w:p>
    <w:p w14:paraId="72EA4E9D" w14:textId="3B96DA59" w:rsidR="00E81B01" w:rsidRDefault="00E81B01" w:rsidP="00E81B01">
      <w:pPr>
        <w:rPr>
          <w:lang w:val="en-US"/>
        </w:rPr>
      </w:pPr>
      <w:r>
        <w:rPr>
          <w:lang w:val="en-US"/>
        </w:rPr>
        <w:t>Id -&gt; height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aggressive</w:t>
      </w:r>
    </w:p>
    <w:p w14:paraId="2CFA797B" w14:textId="2A4C5E94" w:rsidR="00E81B01" w:rsidRDefault="00E81B01" w:rsidP="00E81B01">
      <w:pPr>
        <w:rPr>
          <w:lang w:val="en-US"/>
        </w:rPr>
      </w:pPr>
      <w:r>
        <w:rPr>
          <w:lang w:val="en-US"/>
        </w:rPr>
        <w:t>Id -&gt; emotion_id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habitat_id</w:t>
      </w:r>
    </w:p>
    <w:p w14:paraId="4ED525E3" w14:textId="7F82F2C7" w:rsidR="00E81B01" w:rsidRDefault="00E81B01" w:rsidP="00E81B01">
      <w:pPr>
        <w:rPr>
          <w:lang w:val="en-US"/>
        </w:rPr>
      </w:pPr>
      <w:r>
        <w:rPr>
          <w:lang w:val="en-US"/>
        </w:rPr>
        <w:t>Id -&gt;place_id</w:t>
      </w:r>
    </w:p>
    <w:p w14:paraId="5DA8C6FC" w14:textId="2C7B4305" w:rsidR="00E81B01" w:rsidRDefault="00E81B01" w:rsidP="00E81B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020EDF" wp14:editId="09013B03">
            <wp:extent cx="3409950" cy="1362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6EB0AB12" wp14:editId="0A9FB8A5">
            <wp:extent cx="2800350" cy="1066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EFAF" w14:textId="18DC78F2" w:rsidR="00E81B01" w:rsidRDefault="00E81B01" w:rsidP="00E81B01">
      <w:pPr>
        <w:rPr>
          <w:lang w:val="en-US"/>
        </w:rPr>
      </w:pPr>
      <w:r>
        <w:rPr>
          <w:lang w:val="en-US"/>
        </w:rPr>
        <w:lastRenderedPageBreak/>
        <w:t>Id -&gt;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id -&gt; name</w:t>
      </w:r>
    </w:p>
    <w:p w14:paraId="5D1895D5" w14:textId="671C20D0" w:rsidR="00E81B01" w:rsidRDefault="00E81B01" w:rsidP="00E81B01">
      <w:pPr>
        <w:rPr>
          <w:lang w:val="en-US"/>
        </w:rPr>
      </w:pPr>
      <w:r>
        <w:rPr>
          <w:lang w:val="en-US"/>
        </w:rPr>
        <w:t>Id -&gt; depth</w:t>
      </w:r>
    </w:p>
    <w:p w14:paraId="3D23B92F" w14:textId="08AE607B" w:rsidR="00E81B01" w:rsidRDefault="00E81B01" w:rsidP="00E81B01">
      <w:pPr>
        <w:pStyle w:val="1"/>
        <w:rPr>
          <w:sz w:val="32"/>
          <w:szCs w:val="32"/>
        </w:rPr>
      </w:pPr>
      <w:bookmarkStart w:id="2" w:name="_Toc135991519"/>
      <w:r w:rsidRPr="00E81B01">
        <w:rPr>
          <w:sz w:val="32"/>
          <w:szCs w:val="32"/>
        </w:rPr>
        <w:t>Нормализация</w:t>
      </w:r>
      <w:bookmarkEnd w:id="2"/>
    </w:p>
    <w:p w14:paraId="24B7F87F" w14:textId="18A27843" w:rsidR="00E81B01" w:rsidRPr="00E81B01" w:rsidRDefault="00E81B01" w:rsidP="00E81B01">
      <w:pPr>
        <w:pStyle w:val="2"/>
        <w:rPr>
          <w:sz w:val="28"/>
          <w:szCs w:val="28"/>
        </w:rPr>
      </w:pPr>
      <w:bookmarkStart w:id="3" w:name="_Toc135991520"/>
      <w:r w:rsidRPr="00E81B01">
        <w:rPr>
          <w:sz w:val="28"/>
          <w:szCs w:val="28"/>
        </w:rPr>
        <w:t>1)Нормальная форма 1</w:t>
      </w:r>
      <w:bookmarkEnd w:id="3"/>
    </w:p>
    <w:p w14:paraId="360E253C" w14:textId="05C759CD" w:rsidR="00E81B01" w:rsidRPr="00E81B01" w:rsidRDefault="00E81B01" w:rsidP="00E81B01">
      <w:pPr>
        <w:rPr>
          <w:sz w:val="28"/>
          <w:szCs w:val="28"/>
        </w:rPr>
      </w:pPr>
      <w:r w:rsidRPr="00E81B01">
        <w:rPr>
          <w:sz w:val="28"/>
          <w:szCs w:val="28"/>
        </w:rPr>
        <w:t>В каждой ячейке должно быть максимум одно значение =&gt; изменения не требуются</w:t>
      </w:r>
    </w:p>
    <w:p w14:paraId="4BCCBE53" w14:textId="7F2477D0" w:rsidR="00E81B01" w:rsidRPr="00E81B01" w:rsidRDefault="00E81B01" w:rsidP="00E81B01">
      <w:pPr>
        <w:pStyle w:val="2"/>
        <w:rPr>
          <w:sz w:val="28"/>
          <w:szCs w:val="28"/>
        </w:rPr>
      </w:pPr>
      <w:bookmarkStart w:id="4" w:name="_Toc135991521"/>
      <w:r w:rsidRPr="00E81B01">
        <w:rPr>
          <w:sz w:val="28"/>
          <w:szCs w:val="28"/>
        </w:rPr>
        <w:t>2)Нормальная форма 2</w:t>
      </w:r>
      <w:bookmarkEnd w:id="4"/>
    </w:p>
    <w:p w14:paraId="35156977" w14:textId="78FD8C44" w:rsidR="00E81B01" w:rsidRPr="00E81B01" w:rsidRDefault="00E81B01" w:rsidP="00E81B01">
      <w:pPr>
        <w:rPr>
          <w:sz w:val="28"/>
          <w:szCs w:val="28"/>
        </w:rPr>
      </w:pPr>
      <w:r w:rsidRPr="00E81B01">
        <w:rPr>
          <w:sz w:val="28"/>
          <w:szCs w:val="28"/>
        </w:rPr>
        <w:t>Каждый атрибут, который не первичный ключ, должен зависеть от него =&gt; изменения не требуются</w:t>
      </w:r>
    </w:p>
    <w:p w14:paraId="606F0E9E" w14:textId="31FAF7DA" w:rsidR="00E81B01" w:rsidRPr="00E81B01" w:rsidRDefault="00E81B01" w:rsidP="00E81B01">
      <w:pPr>
        <w:pStyle w:val="2"/>
        <w:rPr>
          <w:sz w:val="28"/>
          <w:szCs w:val="28"/>
        </w:rPr>
      </w:pPr>
      <w:bookmarkStart w:id="5" w:name="_Toc135991522"/>
      <w:r w:rsidRPr="00E81B01">
        <w:rPr>
          <w:sz w:val="28"/>
          <w:szCs w:val="28"/>
        </w:rPr>
        <w:t>3)Нормальная форма 3</w:t>
      </w:r>
      <w:bookmarkEnd w:id="5"/>
    </w:p>
    <w:p w14:paraId="04033673" w14:textId="635D89ED" w:rsidR="00E81B01" w:rsidRPr="00E81B01" w:rsidRDefault="00E81B01" w:rsidP="00E81B01">
      <w:pPr>
        <w:rPr>
          <w:sz w:val="28"/>
          <w:szCs w:val="28"/>
        </w:rPr>
      </w:pPr>
      <w:r w:rsidRPr="00E81B01">
        <w:rPr>
          <w:sz w:val="28"/>
          <w:szCs w:val="28"/>
        </w:rPr>
        <w:t>Нет транзитивной функциональной зависимости =&gt; изменения не требуются</w:t>
      </w:r>
    </w:p>
    <w:p w14:paraId="16813931" w14:textId="21C22401" w:rsidR="00E81B01" w:rsidRDefault="00E81B01" w:rsidP="00E81B01">
      <w:pPr>
        <w:pStyle w:val="2"/>
        <w:rPr>
          <w:sz w:val="28"/>
          <w:szCs w:val="28"/>
        </w:rPr>
      </w:pPr>
      <w:bookmarkStart w:id="6" w:name="_Toc135991523"/>
      <w:r>
        <w:rPr>
          <w:sz w:val="28"/>
          <w:szCs w:val="28"/>
        </w:rPr>
        <w:t>4)Нормальная форма Бойса-Кодда</w:t>
      </w:r>
      <w:bookmarkEnd w:id="6"/>
    </w:p>
    <w:p w14:paraId="2FEBED04" w14:textId="6CF6904F" w:rsidR="00E81B01" w:rsidRDefault="00E81B01" w:rsidP="00E81B01">
      <w:pPr>
        <w:rPr>
          <w:sz w:val="28"/>
          <w:szCs w:val="28"/>
        </w:rPr>
      </w:pPr>
      <w:r>
        <w:rPr>
          <w:sz w:val="28"/>
          <w:szCs w:val="28"/>
        </w:rPr>
        <w:t>Каждый детерминант является потенциальным ключом, и очевидно, что в каждой таблице должен быть только один первичный ключ(который будет уникальным для каждой строки)</w:t>
      </w:r>
    </w:p>
    <w:p w14:paraId="4A0B0615" w14:textId="0018340D" w:rsidR="00E81B01" w:rsidRDefault="00E81B01" w:rsidP="00E81B01">
      <w:pPr>
        <w:pStyle w:val="1"/>
        <w:rPr>
          <w:sz w:val="32"/>
          <w:szCs w:val="32"/>
        </w:rPr>
      </w:pPr>
      <w:bookmarkStart w:id="7" w:name="_Toc135991524"/>
      <w:r>
        <w:rPr>
          <w:sz w:val="32"/>
          <w:szCs w:val="32"/>
        </w:rPr>
        <w:t>Денормализ</w:t>
      </w:r>
      <w:r w:rsidRPr="00E81B01">
        <w:rPr>
          <w:sz w:val="32"/>
          <w:szCs w:val="32"/>
        </w:rPr>
        <w:t>ация</w:t>
      </w:r>
      <w:bookmarkEnd w:id="7"/>
    </w:p>
    <w:p w14:paraId="3B918002" w14:textId="06DE6FDC" w:rsidR="00E81B01" w:rsidRDefault="00E81B01" w:rsidP="00E81B01">
      <w:pPr>
        <w:rPr>
          <w:sz w:val="28"/>
          <w:szCs w:val="28"/>
        </w:rPr>
      </w:pPr>
      <w:r w:rsidRPr="00E81B01">
        <w:rPr>
          <w:sz w:val="28"/>
          <w:szCs w:val="28"/>
        </w:rPr>
        <w:t xml:space="preserve">Можно удалить таблицу </w:t>
      </w:r>
      <w:r w:rsidRPr="00E81B01">
        <w:rPr>
          <w:sz w:val="28"/>
          <w:szCs w:val="28"/>
          <w:lang w:val="en-US"/>
        </w:rPr>
        <w:t>students</w:t>
      </w:r>
      <w:r w:rsidRPr="00E81B01">
        <w:rPr>
          <w:sz w:val="28"/>
          <w:szCs w:val="28"/>
        </w:rPr>
        <w:t xml:space="preserve"> или </w:t>
      </w:r>
      <w:r w:rsidRPr="00E81B01">
        <w:rPr>
          <w:sz w:val="28"/>
          <w:szCs w:val="28"/>
          <w:lang w:val="en-US"/>
        </w:rPr>
        <w:t>masters</w:t>
      </w:r>
      <w:r w:rsidRPr="00E81B01">
        <w:rPr>
          <w:sz w:val="28"/>
          <w:szCs w:val="28"/>
        </w:rPr>
        <w:t xml:space="preserve"> и добавить информацию в таблицу </w:t>
      </w:r>
      <w:r w:rsidRPr="00E81B01">
        <w:rPr>
          <w:sz w:val="28"/>
          <w:szCs w:val="28"/>
          <w:lang w:val="en-US"/>
        </w:rPr>
        <w:t>humans</w:t>
      </w:r>
      <w:r w:rsidRPr="00E81B01">
        <w:rPr>
          <w:sz w:val="28"/>
          <w:szCs w:val="28"/>
        </w:rPr>
        <w:t xml:space="preserve"> как вариант.</w:t>
      </w:r>
    </w:p>
    <w:p w14:paraId="1E75FB2E" w14:textId="0B535140" w:rsidR="00E81B01" w:rsidRDefault="00E81B01" w:rsidP="00E81B01">
      <w:pPr>
        <w:pStyle w:val="1"/>
        <w:rPr>
          <w:sz w:val="32"/>
          <w:szCs w:val="32"/>
        </w:rPr>
      </w:pPr>
      <w:bookmarkStart w:id="8" w:name="_Toc135991525"/>
      <w:r w:rsidRPr="00E81B01">
        <w:rPr>
          <w:sz w:val="32"/>
          <w:szCs w:val="32"/>
        </w:rPr>
        <w:t>Функция и триггер</w:t>
      </w:r>
      <w:bookmarkEnd w:id="8"/>
    </w:p>
    <w:p w14:paraId="1660C225" w14:textId="6C972FAE" w:rsidR="00E81B01" w:rsidRPr="00E81B01" w:rsidRDefault="00E81B01" w:rsidP="008D74DC">
      <w:pPr>
        <w:rPr>
          <w:rFonts w:ascii="Times New Roman" w:hAnsi="Times New Roman" w:cs="Times New Roman"/>
          <w:i/>
          <w:sz w:val="28"/>
          <w:szCs w:val="28"/>
        </w:rPr>
      </w:pPr>
      <w:r w:rsidRPr="00E81B01">
        <w:rPr>
          <w:rFonts w:ascii="Times New Roman" w:hAnsi="Times New Roman" w:cs="Times New Roman"/>
          <w:i/>
          <w:sz w:val="28"/>
          <w:szCs w:val="28"/>
        </w:rPr>
        <w:t xml:space="preserve">Создадим тригер </w:t>
      </w:r>
      <w:r w:rsidR="008D74DC" w:rsidRPr="008D74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1B01">
        <w:rPr>
          <w:rFonts w:ascii="Times New Roman" w:hAnsi="Times New Roman" w:cs="Times New Roman"/>
          <w:i/>
          <w:sz w:val="28"/>
          <w:szCs w:val="28"/>
          <w:lang w:val="en-US"/>
        </w:rPr>
        <w:t>students</w:t>
      </w:r>
      <w:r w:rsidRPr="00E81B01">
        <w:rPr>
          <w:rFonts w:ascii="Times New Roman" w:hAnsi="Times New Roman" w:cs="Times New Roman"/>
          <w:i/>
          <w:sz w:val="28"/>
          <w:szCs w:val="28"/>
        </w:rPr>
        <w:t>_</w:t>
      </w:r>
      <w:r w:rsidRPr="00E81B01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E81B01">
        <w:rPr>
          <w:rFonts w:ascii="Times New Roman" w:hAnsi="Times New Roman" w:cs="Times New Roman"/>
          <w:i/>
          <w:sz w:val="28"/>
          <w:szCs w:val="28"/>
        </w:rPr>
        <w:t xml:space="preserve">, который будет срабатывать каждый раз когда будет добавляться или обновляться информация в таблице </w:t>
      </w:r>
      <w:r w:rsidRPr="00E81B01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E81B01">
        <w:rPr>
          <w:rFonts w:ascii="Times New Roman" w:hAnsi="Times New Roman" w:cs="Times New Roman"/>
          <w:i/>
          <w:sz w:val="28"/>
          <w:szCs w:val="28"/>
        </w:rPr>
        <w:t>:</w:t>
      </w:r>
    </w:p>
    <w:p w14:paraId="3D161D59" w14:textId="755A32EF" w:rsidR="00E81B01" w:rsidRDefault="00E81B01" w:rsidP="00E81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B01">
        <w:rPr>
          <w:rFonts w:ascii="Times New Roman" w:hAnsi="Times New Roman" w:cs="Times New Roman"/>
          <w:sz w:val="28"/>
          <w:szCs w:val="28"/>
          <w:lang w:val="en-US"/>
        </w:rPr>
        <w:t>CREATE OR REPLACE FUNCTION student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_trigger_function()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RETURNS TRIGGER AS $$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BEGIN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RAISE NOTICE '</w:t>
      </w:r>
      <w:r w:rsidRPr="00E81B01">
        <w:rPr>
          <w:rFonts w:ascii="Times New Roman" w:hAnsi="Times New Roman" w:cs="Times New Roman"/>
          <w:sz w:val="28"/>
          <w:szCs w:val="28"/>
        </w:rPr>
        <w:t>Студент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B01">
        <w:rPr>
          <w:rFonts w:ascii="Times New Roman" w:hAnsi="Times New Roman" w:cs="Times New Roman"/>
          <w:sz w:val="28"/>
          <w:szCs w:val="28"/>
        </w:rPr>
        <w:t>с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 xml:space="preserve"> id % </w:t>
      </w:r>
      <w:r w:rsidRPr="00E81B01">
        <w:rPr>
          <w:rFonts w:ascii="Times New Roman" w:hAnsi="Times New Roman" w:cs="Times New Roman"/>
          <w:sz w:val="28"/>
          <w:szCs w:val="28"/>
        </w:rPr>
        <w:t>был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B01">
        <w:rPr>
          <w:rFonts w:ascii="Times New Roman" w:hAnsi="Times New Roman" w:cs="Times New Roman"/>
          <w:sz w:val="28"/>
          <w:szCs w:val="28"/>
        </w:rPr>
        <w:t>изменен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', </w:t>
      </w:r>
      <w:hyperlink r:id="rId14" w:tgtFrame="_blank" w:history="1">
        <w:r w:rsidRPr="00E81B01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NEW.id</w:t>
        </w:r>
      </w:hyperlink>
      <w:r w:rsidRPr="00E81B0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RETURN NEW;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END;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$$ LANGUAGE plpgsql;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CREATE TRIGGER student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_trigger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AFTER INSERT OR UPDATE OR DELETE ON student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FOR EACH ROW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br/>
        <w:t>EXECUTE FUNCTION student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_trigger_function();</w:t>
      </w:r>
    </w:p>
    <w:p w14:paraId="51CEC8CE" w14:textId="77777777" w:rsidR="00E81B01" w:rsidRDefault="00E81B01" w:rsidP="00E81B01">
      <w:pPr>
        <w:rPr>
          <w:rFonts w:ascii="Times New Roman" w:hAnsi="Times New Roman" w:cs="Times New Roman"/>
          <w:i/>
          <w:sz w:val="28"/>
          <w:szCs w:val="28"/>
        </w:rPr>
      </w:pPr>
    </w:p>
    <w:p w14:paraId="13252C7D" w14:textId="77777777" w:rsidR="00E81B01" w:rsidRDefault="00E81B01" w:rsidP="00E81B01">
      <w:pPr>
        <w:rPr>
          <w:rFonts w:ascii="Times New Roman" w:hAnsi="Times New Roman" w:cs="Times New Roman"/>
          <w:i/>
          <w:sz w:val="28"/>
          <w:szCs w:val="28"/>
        </w:rPr>
      </w:pPr>
    </w:p>
    <w:p w14:paraId="2060EF0A" w14:textId="04FA5896" w:rsidR="00E81B01" w:rsidRDefault="00E81B01" w:rsidP="00E81B01">
      <w:pPr>
        <w:rPr>
          <w:rFonts w:ascii="Times New Roman" w:hAnsi="Times New Roman" w:cs="Times New Roman"/>
          <w:i/>
          <w:sz w:val="28"/>
          <w:szCs w:val="28"/>
        </w:rPr>
      </w:pPr>
      <w:r w:rsidRPr="00E81B01">
        <w:rPr>
          <w:rFonts w:ascii="Times New Roman" w:hAnsi="Times New Roman" w:cs="Times New Roman"/>
          <w:i/>
          <w:sz w:val="28"/>
          <w:szCs w:val="28"/>
        </w:rPr>
        <w:lastRenderedPageBreak/>
        <w:t>Проверим работу триггера</w:t>
      </w:r>
    </w:p>
    <w:p w14:paraId="6E2358E4" w14:textId="14288184" w:rsidR="00E81B01" w:rsidRDefault="00E81B01" w:rsidP="00E81B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B01">
        <w:rPr>
          <w:rFonts w:ascii="Times New Roman" w:hAnsi="Times New Roman" w:cs="Times New Roman"/>
          <w:sz w:val="28"/>
          <w:szCs w:val="28"/>
          <w:lang w:val="en-US"/>
        </w:rPr>
        <w:t>UPDATE students SET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rob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ot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81B01">
        <w:rPr>
          <w:rFonts w:ascii="Times New Roman" w:hAnsi="Times New Roman" w:cs="Times New Roman"/>
          <w:sz w:val="28"/>
          <w:szCs w:val="28"/>
          <w:lang w:val="en-US"/>
        </w:rPr>
        <w:t xml:space="preserve"> WHERE id = 1;</w:t>
      </w:r>
    </w:p>
    <w:p w14:paraId="70FD7114" w14:textId="7D6C867E" w:rsidR="00E81B01" w:rsidRDefault="00E81B01" w:rsidP="00E81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F3F3FC" wp14:editId="54E3CD88">
            <wp:extent cx="6543675" cy="638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8689" w14:textId="42E60BDD" w:rsidR="00BA3F84" w:rsidRDefault="00BA3F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E61EBD0" w14:textId="0AC03647" w:rsidR="00BA3F84" w:rsidRDefault="00BA3F84" w:rsidP="00BA3F84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9" w:name="_Toc135991526"/>
      <w:r w:rsidRPr="00BA3F84">
        <w:rPr>
          <w:rFonts w:ascii="Times New Roman" w:hAnsi="Times New Roman" w:cs="Times New Roman"/>
          <w:sz w:val="36"/>
          <w:szCs w:val="36"/>
        </w:rPr>
        <w:lastRenderedPageBreak/>
        <w:t>Вывод</w:t>
      </w:r>
      <w:bookmarkEnd w:id="9"/>
    </w:p>
    <w:p w14:paraId="0AEEF499" w14:textId="2775FFDE" w:rsidR="008D74DC" w:rsidRPr="008D74DC" w:rsidRDefault="008D74DC" w:rsidP="008D74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работу, я познакомился с нормализацией и денормализацией, их видами и типами, а так же узнал, что такое функциональные зависимости и что такое триггеры, как их создавать и для чего использовать.</w:t>
      </w:r>
      <w:bookmarkStart w:id="10" w:name="_GoBack"/>
      <w:bookmarkEnd w:id="10"/>
    </w:p>
    <w:sectPr w:rsidR="008D74DC" w:rsidRPr="008D74DC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2F"/>
    <w:rsid w:val="000316A8"/>
    <w:rsid w:val="000473AD"/>
    <w:rsid w:val="00057A40"/>
    <w:rsid w:val="00092E40"/>
    <w:rsid w:val="00093F05"/>
    <w:rsid w:val="000C38D5"/>
    <w:rsid w:val="00165BD7"/>
    <w:rsid w:val="001B1BB9"/>
    <w:rsid w:val="001B2E48"/>
    <w:rsid w:val="001B3CB6"/>
    <w:rsid w:val="001C493C"/>
    <w:rsid w:val="001F31F7"/>
    <w:rsid w:val="002112EC"/>
    <w:rsid w:val="00241D98"/>
    <w:rsid w:val="002437D5"/>
    <w:rsid w:val="002A7603"/>
    <w:rsid w:val="002C155E"/>
    <w:rsid w:val="002D695B"/>
    <w:rsid w:val="002F3987"/>
    <w:rsid w:val="00300C07"/>
    <w:rsid w:val="003031FE"/>
    <w:rsid w:val="003259DA"/>
    <w:rsid w:val="0035438F"/>
    <w:rsid w:val="00355605"/>
    <w:rsid w:val="003620AA"/>
    <w:rsid w:val="00392F11"/>
    <w:rsid w:val="003B59E1"/>
    <w:rsid w:val="00420347"/>
    <w:rsid w:val="00462A08"/>
    <w:rsid w:val="00502262"/>
    <w:rsid w:val="005153A5"/>
    <w:rsid w:val="005155D4"/>
    <w:rsid w:val="00531004"/>
    <w:rsid w:val="0053226F"/>
    <w:rsid w:val="00534316"/>
    <w:rsid w:val="0057251C"/>
    <w:rsid w:val="0057532F"/>
    <w:rsid w:val="005B1F58"/>
    <w:rsid w:val="00605345"/>
    <w:rsid w:val="00650C58"/>
    <w:rsid w:val="00654731"/>
    <w:rsid w:val="006676C4"/>
    <w:rsid w:val="006717D2"/>
    <w:rsid w:val="006A258B"/>
    <w:rsid w:val="006A2DAF"/>
    <w:rsid w:val="006D21C3"/>
    <w:rsid w:val="006E0DD0"/>
    <w:rsid w:val="007E1186"/>
    <w:rsid w:val="00812A8B"/>
    <w:rsid w:val="0089425F"/>
    <w:rsid w:val="008B4019"/>
    <w:rsid w:val="008B7388"/>
    <w:rsid w:val="008C2403"/>
    <w:rsid w:val="008D74DC"/>
    <w:rsid w:val="008E4CB7"/>
    <w:rsid w:val="008F1CE9"/>
    <w:rsid w:val="00933E6A"/>
    <w:rsid w:val="009B3F9A"/>
    <w:rsid w:val="00A24E50"/>
    <w:rsid w:val="00A97B8F"/>
    <w:rsid w:val="00AE000D"/>
    <w:rsid w:val="00B065BD"/>
    <w:rsid w:val="00B5230C"/>
    <w:rsid w:val="00B7759F"/>
    <w:rsid w:val="00B91FFC"/>
    <w:rsid w:val="00BA3F84"/>
    <w:rsid w:val="00BB1ED4"/>
    <w:rsid w:val="00BB30FC"/>
    <w:rsid w:val="00BF5E5C"/>
    <w:rsid w:val="00C651DD"/>
    <w:rsid w:val="00C9039C"/>
    <w:rsid w:val="00CB12D2"/>
    <w:rsid w:val="00CD620C"/>
    <w:rsid w:val="00CF7D7D"/>
    <w:rsid w:val="00D13A25"/>
    <w:rsid w:val="00D26E08"/>
    <w:rsid w:val="00D42766"/>
    <w:rsid w:val="00D54FC8"/>
    <w:rsid w:val="00D732F1"/>
    <w:rsid w:val="00DD3CDA"/>
    <w:rsid w:val="00DE733C"/>
    <w:rsid w:val="00E02750"/>
    <w:rsid w:val="00E1400A"/>
    <w:rsid w:val="00E4031A"/>
    <w:rsid w:val="00E50B8B"/>
    <w:rsid w:val="00E60D54"/>
    <w:rsid w:val="00E81B01"/>
    <w:rsid w:val="00F273CD"/>
    <w:rsid w:val="00F43EA8"/>
    <w:rsid w:val="00F44810"/>
    <w:rsid w:val="00F83B50"/>
    <w:rsid w:val="00F87EBB"/>
    <w:rsid w:val="00F9691F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53226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D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k.com/away.php?utf=1&amp;to=http%3A%2F%2FNEW.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86481-729D-4C94-B375-817EBAE5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</Template>
  <TotalTime>770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</cp:lastModifiedBy>
  <cp:revision>96</cp:revision>
  <dcterms:created xsi:type="dcterms:W3CDTF">2021-09-19T17:10:00Z</dcterms:created>
  <dcterms:modified xsi:type="dcterms:W3CDTF">2023-05-26T08:07:00Z</dcterms:modified>
</cp:coreProperties>
</file>