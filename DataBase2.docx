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7481E" w14:textId="77777777" w:rsidR="002F3987" w:rsidRPr="00C6374C" w:rsidRDefault="002F3987" w:rsidP="008B4019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val="en-US" w:eastAsia="ru-RU"/>
        </w:rPr>
      </w:pPr>
    </w:p>
    <w:p w14:paraId="44F6561A" w14:textId="77777777" w:rsidR="00CB12D2" w:rsidRPr="00C6374C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C6374C">
        <w:rPr>
          <w:rFonts w:ascii="Times New Roman" w:hAnsi="Times New Roman" w:cs="Times New Roman"/>
          <w:color w:val="000000"/>
          <w:sz w:val="27"/>
          <w:szCs w:val="27"/>
        </w:rPr>
        <w:t>МИНИСТЕРСТВО ОБРАЗОВАНИЯ И НАУКИ РФ</w:t>
      </w:r>
    </w:p>
    <w:p w14:paraId="39520DEB" w14:textId="77777777" w:rsidR="00CB12D2" w:rsidRPr="00C6374C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</w:p>
    <w:p w14:paraId="1BECCE7C" w14:textId="77777777" w:rsidR="00CB12D2" w:rsidRPr="00C6374C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  <w:r w:rsidRPr="00C6374C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Университет ИТМО</w:t>
      </w:r>
    </w:p>
    <w:p w14:paraId="66BA23EA" w14:textId="77777777" w:rsidR="00CB12D2" w:rsidRPr="00C6374C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0"/>
          <w:szCs w:val="40"/>
          <w:lang w:eastAsia="ru-RU"/>
        </w:rPr>
      </w:pPr>
    </w:p>
    <w:p w14:paraId="0E00C30B" w14:textId="77777777" w:rsidR="00CB12D2" w:rsidRPr="00C6374C" w:rsidRDefault="00CB12D2" w:rsidP="00CB12D2">
      <w:pPr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ru-RU"/>
        </w:rPr>
      </w:pPr>
      <w:r w:rsidRPr="00C6374C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ru-RU"/>
        </w:rPr>
        <w:t>Факультет программной инженерии и компьютерной техники</w:t>
      </w:r>
    </w:p>
    <w:p w14:paraId="4E473A36" w14:textId="77777777" w:rsidR="00CB12D2" w:rsidRPr="00C6374C" w:rsidRDefault="00CB12D2" w:rsidP="00CB12D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9112D2" w14:textId="7FF8ADD3" w:rsidR="00CB12D2" w:rsidRPr="00C6374C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C6374C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Лабораторная работа №</w:t>
      </w:r>
      <w:r w:rsidR="00F00FF8" w:rsidRPr="00C6374C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2</w:t>
      </w:r>
    </w:p>
    <w:p w14:paraId="618BB6AA" w14:textId="77777777" w:rsidR="00CB12D2" w:rsidRPr="00C6374C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C6374C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по дисциплине: </w:t>
      </w:r>
    </w:p>
    <w:p w14:paraId="47EB7053" w14:textId="26DB48F2" w:rsidR="00CB12D2" w:rsidRPr="00C6374C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C6374C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«</w:t>
      </w:r>
      <w:r w:rsidR="00933E6A" w:rsidRPr="00C6374C">
        <w:rPr>
          <w:rFonts w:ascii="Times New Roman" w:eastAsia="Times New Roman" w:hAnsi="Times New Roman" w:cs="Times New Roman"/>
          <w:b/>
          <w:i/>
          <w:color w:val="333333"/>
          <w:sz w:val="36"/>
          <w:szCs w:val="36"/>
          <w:lang w:eastAsia="ru-RU"/>
        </w:rPr>
        <w:t>Базы данных</w:t>
      </w:r>
      <w:r w:rsidRPr="00C6374C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»</w:t>
      </w:r>
    </w:p>
    <w:p w14:paraId="2E40EE74" w14:textId="1FD7B2FB" w:rsidR="00CB12D2" w:rsidRPr="00C6374C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C6374C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Вариант №</w:t>
      </w:r>
      <w:r w:rsidR="00F00FF8" w:rsidRPr="00C6374C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561803</w:t>
      </w:r>
    </w:p>
    <w:p w14:paraId="0C08AADD" w14:textId="77777777" w:rsidR="00CB12D2" w:rsidRPr="00C6374C" w:rsidRDefault="00CB12D2" w:rsidP="00CB12D2">
      <w:pPr>
        <w:rPr>
          <w:rFonts w:ascii="Times New Roman" w:hAnsi="Times New Roman" w:cs="Times New Roman"/>
          <w:sz w:val="36"/>
          <w:szCs w:val="36"/>
        </w:rPr>
      </w:pPr>
    </w:p>
    <w:p w14:paraId="438FA824" w14:textId="77777777" w:rsidR="00CB12D2" w:rsidRPr="00C6374C" w:rsidRDefault="00CB12D2" w:rsidP="00CB12D2">
      <w:pPr>
        <w:rPr>
          <w:rFonts w:ascii="Times New Roman" w:hAnsi="Times New Roman" w:cs="Times New Roman"/>
          <w:sz w:val="44"/>
          <w:szCs w:val="44"/>
        </w:rPr>
      </w:pPr>
    </w:p>
    <w:p w14:paraId="79324E55" w14:textId="77777777" w:rsidR="00CB12D2" w:rsidRPr="00C6374C" w:rsidRDefault="00CB12D2" w:rsidP="00CB12D2">
      <w:pPr>
        <w:jc w:val="right"/>
        <w:rPr>
          <w:rFonts w:ascii="Times New Roman" w:hAnsi="Times New Roman" w:cs="Times New Roman"/>
          <w:sz w:val="44"/>
          <w:szCs w:val="44"/>
        </w:rPr>
      </w:pPr>
    </w:p>
    <w:p w14:paraId="19F40A3E" w14:textId="5EA4E43A" w:rsidR="00CB12D2" w:rsidRPr="00C6374C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  <w:r w:rsidRPr="00C6374C">
        <w:rPr>
          <w:rFonts w:ascii="Times New Roman" w:hAnsi="Times New Roman" w:cs="Times New Roman"/>
          <w:sz w:val="36"/>
          <w:szCs w:val="36"/>
        </w:rPr>
        <w:t>Выпол</w:t>
      </w:r>
      <w:r w:rsidR="00812A8B" w:rsidRPr="00C6374C">
        <w:rPr>
          <w:rFonts w:ascii="Times New Roman" w:hAnsi="Times New Roman" w:cs="Times New Roman"/>
          <w:sz w:val="36"/>
          <w:szCs w:val="36"/>
        </w:rPr>
        <w:t>н</w:t>
      </w:r>
      <w:r w:rsidRPr="00C6374C">
        <w:rPr>
          <w:rFonts w:ascii="Times New Roman" w:hAnsi="Times New Roman" w:cs="Times New Roman"/>
          <w:sz w:val="36"/>
          <w:szCs w:val="36"/>
        </w:rPr>
        <w:t>ил:</w:t>
      </w:r>
    </w:p>
    <w:p w14:paraId="4239ADA3" w14:textId="77777777" w:rsidR="00CB12D2" w:rsidRPr="00C6374C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  <w:r w:rsidRPr="00C6374C">
        <w:rPr>
          <w:rFonts w:ascii="Times New Roman" w:hAnsi="Times New Roman" w:cs="Times New Roman"/>
          <w:sz w:val="36"/>
          <w:szCs w:val="36"/>
        </w:rPr>
        <w:t xml:space="preserve">Студент группы № </w:t>
      </w:r>
      <w:r w:rsidRPr="00C6374C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C6374C">
        <w:rPr>
          <w:rFonts w:ascii="Times New Roman" w:hAnsi="Times New Roman" w:cs="Times New Roman"/>
          <w:sz w:val="36"/>
          <w:szCs w:val="36"/>
        </w:rPr>
        <w:t>3133</w:t>
      </w:r>
    </w:p>
    <w:p w14:paraId="264274FA" w14:textId="0A27FFB9" w:rsidR="00CB12D2" w:rsidRPr="00C6374C" w:rsidRDefault="00CB12D2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 w:rsidRPr="00C6374C">
        <w:rPr>
          <w:rFonts w:ascii="Times New Roman" w:hAnsi="Times New Roman" w:cs="Times New Roman"/>
          <w:sz w:val="36"/>
          <w:szCs w:val="36"/>
        </w:rPr>
        <w:t>Аганин Егор</w:t>
      </w:r>
      <w:r w:rsidR="003031FE" w:rsidRPr="00C6374C">
        <w:rPr>
          <w:rFonts w:ascii="Times New Roman" w:hAnsi="Times New Roman" w:cs="Times New Roman"/>
          <w:sz w:val="36"/>
          <w:szCs w:val="36"/>
        </w:rPr>
        <w:t xml:space="preserve"> </w:t>
      </w:r>
      <w:r w:rsidRPr="00C6374C">
        <w:rPr>
          <w:rFonts w:ascii="Times New Roman" w:hAnsi="Times New Roman" w:cs="Times New Roman"/>
          <w:sz w:val="36"/>
          <w:szCs w:val="36"/>
        </w:rPr>
        <w:t>Владимирович</w:t>
      </w:r>
    </w:p>
    <w:p w14:paraId="5F36D8AB" w14:textId="64D95A05" w:rsidR="003031FE" w:rsidRPr="00C6374C" w:rsidRDefault="00CB12D2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 w:rsidRPr="00C6374C">
        <w:rPr>
          <w:rFonts w:ascii="Times New Roman" w:hAnsi="Times New Roman" w:cs="Times New Roman"/>
          <w:sz w:val="36"/>
          <w:szCs w:val="36"/>
        </w:rPr>
        <w:t>Преподаватель:</w:t>
      </w:r>
    </w:p>
    <w:p w14:paraId="015F668F" w14:textId="531B74F7" w:rsidR="00812A8B" w:rsidRPr="00C6374C" w:rsidRDefault="00933E6A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 w:rsidRPr="00C6374C">
        <w:rPr>
          <w:rFonts w:ascii="Times New Roman" w:hAnsi="Times New Roman" w:cs="Times New Roman"/>
          <w:sz w:val="36"/>
          <w:szCs w:val="36"/>
        </w:rPr>
        <w:t>Барсуков Илья Александрович</w:t>
      </w:r>
    </w:p>
    <w:p w14:paraId="17190BDC" w14:textId="77777777" w:rsidR="00CB12D2" w:rsidRPr="00C6374C" w:rsidRDefault="00CB12D2" w:rsidP="00812A8B">
      <w:pPr>
        <w:rPr>
          <w:rFonts w:ascii="Times New Roman" w:hAnsi="Times New Roman" w:cs="Times New Roman"/>
          <w:sz w:val="36"/>
          <w:szCs w:val="36"/>
        </w:rPr>
      </w:pPr>
    </w:p>
    <w:p w14:paraId="36E8A5FA" w14:textId="77777777" w:rsidR="00CB12D2" w:rsidRPr="00C6374C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1634445C" w14:textId="77777777" w:rsidR="00CB12D2" w:rsidRPr="00C6374C" w:rsidRDefault="00CB12D2" w:rsidP="00CB12D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E2F3D68" w14:textId="77777777" w:rsidR="00CB12D2" w:rsidRPr="00C6374C" w:rsidRDefault="00CB12D2" w:rsidP="00CB12D2">
      <w:pPr>
        <w:rPr>
          <w:rFonts w:ascii="Times New Roman" w:hAnsi="Times New Roman" w:cs="Times New Roman"/>
          <w:lang w:eastAsia="ru-RU"/>
        </w:rPr>
      </w:pPr>
    </w:p>
    <w:p w14:paraId="2553C3A2" w14:textId="77777777" w:rsidR="00CB12D2" w:rsidRPr="00C6374C" w:rsidRDefault="00CB12D2" w:rsidP="00CB12D2">
      <w:pPr>
        <w:rPr>
          <w:rFonts w:ascii="Times New Roman" w:hAnsi="Times New Roman" w:cs="Times New Roman"/>
          <w:lang w:eastAsia="ru-RU"/>
        </w:rPr>
      </w:pPr>
    </w:p>
    <w:p w14:paraId="1984D347" w14:textId="77777777" w:rsidR="00CB12D2" w:rsidRPr="00C6374C" w:rsidRDefault="00CB12D2" w:rsidP="00CB12D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374C">
        <w:rPr>
          <w:rFonts w:ascii="Times New Roman" w:hAnsi="Times New Roman" w:cs="Times New Roman"/>
          <w:noProof/>
        </w:rPr>
        <w:drawing>
          <wp:inline distT="0" distB="0" distL="0" distR="0" wp14:anchorId="30A6ECAF" wp14:editId="0ED2C7C6">
            <wp:extent cx="2912745" cy="462915"/>
            <wp:effectExtent l="0" t="0" r="0" b="0"/>
            <wp:docPr id="3" name="Рисунок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ACFB" w14:textId="46E86C91" w:rsidR="00A97B8F" w:rsidRPr="00C6374C" w:rsidRDefault="00CB12D2" w:rsidP="00057A40">
      <w:pPr>
        <w:pStyle w:val="aa"/>
        <w:jc w:val="center"/>
        <w:rPr>
          <w:rFonts w:ascii="Times New Roman" w:hAnsi="Times New Roman" w:cs="Times New Roman"/>
        </w:rPr>
      </w:pPr>
      <w:r w:rsidRPr="00C6374C">
        <w:rPr>
          <w:rFonts w:ascii="Times New Roman" w:hAnsi="Times New Roman" w:cs="Times New Roman"/>
        </w:rPr>
        <w:t>Санкт-Петербург, 2021</w:t>
      </w:r>
      <w:r w:rsidRPr="00C6374C">
        <w:rPr>
          <w:rFonts w:ascii="Times New Roman" w:hAnsi="Times New Roman" w:cs="Times New Roman"/>
          <w:sz w:val="20"/>
          <w:szCs w:val="20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11899348"/>
        <w:docPartObj>
          <w:docPartGallery w:val="Table of Contents"/>
          <w:docPartUnique/>
        </w:docPartObj>
      </w:sdtPr>
      <w:sdtContent>
        <w:p w14:paraId="6C0CDA08" w14:textId="0DA876D6" w:rsidR="00C9039C" w:rsidRPr="00C6374C" w:rsidRDefault="00C9039C">
          <w:pPr>
            <w:pStyle w:val="a9"/>
            <w:rPr>
              <w:rFonts w:ascii="Times New Roman" w:hAnsi="Times New Roman" w:cs="Times New Roman"/>
            </w:rPr>
          </w:pPr>
          <w:r w:rsidRPr="00C6374C">
            <w:rPr>
              <w:rFonts w:ascii="Times New Roman" w:hAnsi="Times New Roman" w:cs="Times New Roman"/>
            </w:rPr>
            <w:t>Оглавление</w:t>
          </w:r>
        </w:p>
        <w:p w14:paraId="75255A17" w14:textId="5BA2BCD0" w:rsidR="00C6374C" w:rsidRDefault="00C9039C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r w:rsidRPr="00C6374C">
            <w:rPr>
              <w:rFonts w:ascii="Times New Roman" w:hAnsi="Times New Roman" w:cs="Times New Roman"/>
            </w:rPr>
            <w:fldChar w:fldCharType="begin"/>
          </w:r>
          <w:r w:rsidRPr="00C6374C">
            <w:rPr>
              <w:rFonts w:ascii="Times New Roman" w:hAnsi="Times New Roman" w:cs="Times New Roman"/>
            </w:rPr>
            <w:instrText xml:space="preserve"> TOC \o "1-3" \h \z \u </w:instrText>
          </w:r>
          <w:r w:rsidRPr="00C6374C">
            <w:rPr>
              <w:rFonts w:ascii="Times New Roman" w:hAnsi="Times New Roman" w:cs="Times New Roman"/>
            </w:rPr>
            <w:fldChar w:fldCharType="separate"/>
          </w:r>
          <w:hyperlink w:anchor="_Toc131592297" w:history="1">
            <w:r w:rsidR="00C6374C" w:rsidRPr="00694999">
              <w:rPr>
                <w:rStyle w:val="a7"/>
                <w:rFonts w:ascii="Times New Roman" w:hAnsi="Times New Roman" w:cs="Times New Roman"/>
                <w:noProof/>
              </w:rPr>
              <w:t>Задание</w:t>
            </w:r>
            <w:r w:rsidR="00C6374C">
              <w:rPr>
                <w:noProof/>
                <w:webHidden/>
              </w:rPr>
              <w:tab/>
            </w:r>
            <w:r w:rsidR="00C6374C">
              <w:rPr>
                <w:noProof/>
                <w:webHidden/>
              </w:rPr>
              <w:fldChar w:fldCharType="begin"/>
            </w:r>
            <w:r w:rsidR="00C6374C">
              <w:rPr>
                <w:noProof/>
                <w:webHidden/>
              </w:rPr>
              <w:instrText xml:space="preserve"> PAGEREF _Toc131592297 \h </w:instrText>
            </w:r>
            <w:r w:rsidR="00C6374C">
              <w:rPr>
                <w:noProof/>
                <w:webHidden/>
              </w:rPr>
            </w:r>
            <w:r w:rsidR="00C6374C">
              <w:rPr>
                <w:noProof/>
                <w:webHidden/>
              </w:rPr>
              <w:fldChar w:fldCharType="separate"/>
            </w:r>
            <w:r w:rsidR="00C6374C">
              <w:rPr>
                <w:noProof/>
                <w:webHidden/>
              </w:rPr>
              <w:t>3</w:t>
            </w:r>
            <w:r w:rsidR="00C6374C">
              <w:rPr>
                <w:noProof/>
                <w:webHidden/>
              </w:rPr>
              <w:fldChar w:fldCharType="end"/>
            </w:r>
          </w:hyperlink>
        </w:p>
        <w:p w14:paraId="34FE2CBA" w14:textId="2E6ACB98" w:rsidR="00C6374C" w:rsidRDefault="00C208FB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31592298" w:history="1">
            <w:r w:rsidR="00C6374C" w:rsidRPr="00694999">
              <w:rPr>
                <w:rStyle w:val="a7"/>
                <w:rFonts w:ascii="Times New Roman" w:hAnsi="Times New Roman" w:cs="Times New Roman"/>
                <w:noProof/>
              </w:rPr>
              <w:t>Реализация</w:t>
            </w:r>
            <w:r w:rsidR="00C6374C">
              <w:rPr>
                <w:noProof/>
                <w:webHidden/>
              </w:rPr>
              <w:tab/>
            </w:r>
            <w:r w:rsidR="00C6374C">
              <w:rPr>
                <w:noProof/>
                <w:webHidden/>
              </w:rPr>
              <w:fldChar w:fldCharType="begin"/>
            </w:r>
            <w:r w:rsidR="00C6374C">
              <w:rPr>
                <w:noProof/>
                <w:webHidden/>
              </w:rPr>
              <w:instrText xml:space="preserve"> PAGEREF _Toc131592298 \h </w:instrText>
            </w:r>
            <w:r w:rsidR="00C6374C">
              <w:rPr>
                <w:noProof/>
                <w:webHidden/>
              </w:rPr>
            </w:r>
            <w:r w:rsidR="00C6374C">
              <w:rPr>
                <w:noProof/>
                <w:webHidden/>
              </w:rPr>
              <w:fldChar w:fldCharType="separate"/>
            </w:r>
            <w:r w:rsidR="00C6374C">
              <w:rPr>
                <w:noProof/>
                <w:webHidden/>
              </w:rPr>
              <w:t>4</w:t>
            </w:r>
            <w:r w:rsidR="00C6374C">
              <w:rPr>
                <w:noProof/>
                <w:webHidden/>
              </w:rPr>
              <w:fldChar w:fldCharType="end"/>
            </w:r>
          </w:hyperlink>
        </w:p>
        <w:p w14:paraId="1606A587" w14:textId="3B4AE31E" w:rsidR="00C6374C" w:rsidRDefault="00C208FB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31592299" w:history="1">
            <w:r w:rsidR="00C6374C" w:rsidRPr="00694999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C6374C">
              <w:rPr>
                <w:noProof/>
                <w:webHidden/>
              </w:rPr>
              <w:tab/>
            </w:r>
            <w:r w:rsidR="00C6374C">
              <w:rPr>
                <w:noProof/>
                <w:webHidden/>
              </w:rPr>
              <w:fldChar w:fldCharType="begin"/>
            </w:r>
            <w:r w:rsidR="00C6374C">
              <w:rPr>
                <w:noProof/>
                <w:webHidden/>
              </w:rPr>
              <w:instrText xml:space="preserve"> PAGEREF _Toc131592299 \h </w:instrText>
            </w:r>
            <w:r w:rsidR="00C6374C">
              <w:rPr>
                <w:noProof/>
                <w:webHidden/>
              </w:rPr>
            </w:r>
            <w:r w:rsidR="00C6374C">
              <w:rPr>
                <w:noProof/>
                <w:webHidden/>
              </w:rPr>
              <w:fldChar w:fldCharType="separate"/>
            </w:r>
            <w:r w:rsidR="00C6374C">
              <w:rPr>
                <w:noProof/>
                <w:webHidden/>
              </w:rPr>
              <w:t>4</w:t>
            </w:r>
            <w:r w:rsidR="00C6374C">
              <w:rPr>
                <w:noProof/>
                <w:webHidden/>
              </w:rPr>
              <w:fldChar w:fldCharType="end"/>
            </w:r>
          </w:hyperlink>
        </w:p>
        <w:p w14:paraId="1808EA3C" w14:textId="5E02749F" w:rsidR="00C6374C" w:rsidRDefault="00C208FB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31592300" w:history="1">
            <w:r w:rsidR="00C6374C" w:rsidRPr="00694999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 w:rsidR="00C6374C">
              <w:rPr>
                <w:noProof/>
                <w:webHidden/>
              </w:rPr>
              <w:tab/>
            </w:r>
            <w:r w:rsidR="00C6374C">
              <w:rPr>
                <w:noProof/>
                <w:webHidden/>
              </w:rPr>
              <w:fldChar w:fldCharType="begin"/>
            </w:r>
            <w:r w:rsidR="00C6374C">
              <w:rPr>
                <w:noProof/>
                <w:webHidden/>
              </w:rPr>
              <w:instrText xml:space="preserve"> PAGEREF _Toc131592300 \h </w:instrText>
            </w:r>
            <w:r w:rsidR="00C6374C">
              <w:rPr>
                <w:noProof/>
                <w:webHidden/>
              </w:rPr>
            </w:r>
            <w:r w:rsidR="00C6374C">
              <w:rPr>
                <w:noProof/>
                <w:webHidden/>
              </w:rPr>
              <w:fldChar w:fldCharType="separate"/>
            </w:r>
            <w:r w:rsidR="00C6374C">
              <w:rPr>
                <w:noProof/>
                <w:webHidden/>
              </w:rPr>
              <w:t>4</w:t>
            </w:r>
            <w:r w:rsidR="00C6374C">
              <w:rPr>
                <w:noProof/>
                <w:webHidden/>
              </w:rPr>
              <w:fldChar w:fldCharType="end"/>
            </w:r>
          </w:hyperlink>
        </w:p>
        <w:p w14:paraId="290ED07F" w14:textId="49ABC1E3" w:rsidR="00C6374C" w:rsidRDefault="00C208FB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31592301" w:history="1">
            <w:r w:rsidR="00C6374C" w:rsidRPr="00694999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</w:t>
            </w:r>
            <w:r w:rsidR="00C6374C">
              <w:rPr>
                <w:noProof/>
                <w:webHidden/>
              </w:rPr>
              <w:tab/>
            </w:r>
            <w:r w:rsidR="00C6374C">
              <w:rPr>
                <w:noProof/>
                <w:webHidden/>
              </w:rPr>
              <w:fldChar w:fldCharType="begin"/>
            </w:r>
            <w:r w:rsidR="00C6374C">
              <w:rPr>
                <w:noProof/>
                <w:webHidden/>
              </w:rPr>
              <w:instrText xml:space="preserve"> PAGEREF _Toc131592301 \h </w:instrText>
            </w:r>
            <w:r w:rsidR="00C6374C">
              <w:rPr>
                <w:noProof/>
                <w:webHidden/>
              </w:rPr>
            </w:r>
            <w:r w:rsidR="00C6374C">
              <w:rPr>
                <w:noProof/>
                <w:webHidden/>
              </w:rPr>
              <w:fldChar w:fldCharType="separate"/>
            </w:r>
            <w:r w:rsidR="00C6374C">
              <w:rPr>
                <w:noProof/>
                <w:webHidden/>
              </w:rPr>
              <w:t>4</w:t>
            </w:r>
            <w:r w:rsidR="00C6374C">
              <w:rPr>
                <w:noProof/>
                <w:webHidden/>
              </w:rPr>
              <w:fldChar w:fldCharType="end"/>
            </w:r>
          </w:hyperlink>
        </w:p>
        <w:p w14:paraId="386163AA" w14:textId="482296A7" w:rsidR="00C6374C" w:rsidRDefault="00C208FB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31592302" w:history="1">
            <w:r w:rsidR="00C6374C" w:rsidRPr="00694999">
              <w:rPr>
                <w:rStyle w:val="a7"/>
                <w:rFonts w:ascii="Times New Roman" w:hAnsi="Times New Roman" w:cs="Times New Roman"/>
                <w:noProof/>
              </w:rPr>
              <w:t>4.</w:t>
            </w:r>
            <w:r w:rsidR="00C6374C">
              <w:rPr>
                <w:noProof/>
                <w:webHidden/>
              </w:rPr>
              <w:tab/>
            </w:r>
            <w:r w:rsidR="00C6374C">
              <w:rPr>
                <w:noProof/>
                <w:webHidden/>
              </w:rPr>
              <w:fldChar w:fldCharType="begin"/>
            </w:r>
            <w:r w:rsidR="00C6374C">
              <w:rPr>
                <w:noProof/>
                <w:webHidden/>
              </w:rPr>
              <w:instrText xml:space="preserve"> PAGEREF _Toc131592302 \h </w:instrText>
            </w:r>
            <w:r w:rsidR="00C6374C">
              <w:rPr>
                <w:noProof/>
                <w:webHidden/>
              </w:rPr>
            </w:r>
            <w:r w:rsidR="00C6374C">
              <w:rPr>
                <w:noProof/>
                <w:webHidden/>
              </w:rPr>
              <w:fldChar w:fldCharType="separate"/>
            </w:r>
            <w:r w:rsidR="00C6374C">
              <w:rPr>
                <w:noProof/>
                <w:webHidden/>
              </w:rPr>
              <w:t>4</w:t>
            </w:r>
            <w:r w:rsidR="00C6374C">
              <w:rPr>
                <w:noProof/>
                <w:webHidden/>
              </w:rPr>
              <w:fldChar w:fldCharType="end"/>
            </w:r>
          </w:hyperlink>
        </w:p>
        <w:p w14:paraId="0B394E32" w14:textId="6E20BC4F" w:rsidR="00C6374C" w:rsidRDefault="00C208FB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31592303" w:history="1">
            <w:r w:rsidR="00C6374C" w:rsidRPr="00694999">
              <w:rPr>
                <w:rStyle w:val="a7"/>
                <w:rFonts w:ascii="Times New Roman" w:hAnsi="Times New Roman" w:cs="Times New Roman"/>
                <w:noProof/>
                <w:lang w:val="en-US"/>
              </w:rPr>
              <w:t>5.</w:t>
            </w:r>
            <w:r w:rsidR="00C6374C">
              <w:rPr>
                <w:noProof/>
                <w:webHidden/>
              </w:rPr>
              <w:tab/>
            </w:r>
            <w:r w:rsidR="00C6374C">
              <w:rPr>
                <w:noProof/>
                <w:webHidden/>
              </w:rPr>
              <w:fldChar w:fldCharType="begin"/>
            </w:r>
            <w:r w:rsidR="00C6374C">
              <w:rPr>
                <w:noProof/>
                <w:webHidden/>
              </w:rPr>
              <w:instrText xml:space="preserve"> PAGEREF _Toc131592303 \h </w:instrText>
            </w:r>
            <w:r w:rsidR="00C6374C">
              <w:rPr>
                <w:noProof/>
                <w:webHidden/>
              </w:rPr>
            </w:r>
            <w:r w:rsidR="00C6374C">
              <w:rPr>
                <w:noProof/>
                <w:webHidden/>
              </w:rPr>
              <w:fldChar w:fldCharType="separate"/>
            </w:r>
            <w:r w:rsidR="00C6374C">
              <w:rPr>
                <w:noProof/>
                <w:webHidden/>
              </w:rPr>
              <w:t>5</w:t>
            </w:r>
            <w:r w:rsidR="00C6374C">
              <w:rPr>
                <w:noProof/>
                <w:webHidden/>
              </w:rPr>
              <w:fldChar w:fldCharType="end"/>
            </w:r>
          </w:hyperlink>
        </w:p>
        <w:p w14:paraId="30799B0C" w14:textId="1344C8D5" w:rsidR="00C6374C" w:rsidRDefault="00C208FB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31592304" w:history="1">
            <w:r w:rsidR="00C6374C" w:rsidRPr="00694999">
              <w:rPr>
                <w:rStyle w:val="a7"/>
                <w:rFonts w:ascii="Times New Roman" w:hAnsi="Times New Roman" w:cs="Times New Roman"/>
                <w:noProof/>
              </w:rPr>
              <w:t>6.</w:t>
            </w:r>
            <w:r w:rsidR="00C6374C">
              <w:rPr>
                <w:noProof/>
                <w:webHidden/>
              </w:rPr>
              <w:tab/>
            </w:r>
            <w:r w:rsidR="00C6374C">
              <w:rPr>
                <w:noProof/>
                <w:webHidden/>
              </w:rPr>
              <w:fldChar w:fldCharType="begin"/>
            </w:r>
            <w:r w:rsidR="00C6374C">
              <w:rPr>
                <w:noProof/>
                <w:webHidden/>
              </w:rPr>
              <w:instrText xml:space="preserve"> PAGEREF _Toc131592304 \h </w:instrText>
            </w:r>
            <w:r w:rsidR="00C6374C">
              <w:rPr>
                <w:noProof/>
                <w:webHidden/>
              </w:rPr>
            </w:r>
            <w:r w:rsidR="00C6374C">
              <w:rPr>
                <w:noProof/>
                <w:webHidden/>
              </w:rPr>
              <w:fldChar w:fldCharType="separate"/>
            </w:r>
            <w:r w:rsidR="00C6374C">
              <w:rPr>
                <w:noProof/>
                <w:webHidden/>
              </w:rPr>
              <w:t>5</w:t>
            </w:r>
            <w:r w:rsidR="00C6374C">
              <w:rPr>
                <w:noProof/>
                <w:webHidden/>
              </w:rPr>
              <w:fldChar w:fldCharType="end"/>
            </w:r>
          </w:hyperlink>
        </w:p>
        <w:p w14:paraId="443DEEC1" w14:textId="3468294F" w:rsidR="00C6374C" w:rsidRDefault="00C208FB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31592305" w:history="1">
            <w:r w:rsidR="00C6374C" w:rsidRPr="00694999">
              <w:rPr>
                <w:rStyle w:val="a7"/>
                <w:rFonts w:ascii="Times New Roman" w:hAnsi="Times New Roman" w:cs="Times New Roman"/>
                <w:noProof/>
              </w:rPr>
              <w:t>7.</w:t>
            </w:r>
            <w:r w:rsidR="00C6374C">
              <w:rPr>
                <w:noProof/>
                <w:webHidden/>
              </w:rPr>
              <w:tab/>
            </w:r>
            <w:r w:rsidR="00C6374C">
              <w:rPr>
                <w:noProof/>
                <w:webHidden/>
              </w:rPr>
              <w:fldChar w:fldCharType="begin"/>
            </w:r>
            <w:r w:rsidR="00C6374C">
              <w:rPr>
                <w:noProof/>
                <w:webHidden/>
              </w:rPr>
              <w:instrText xml:space="preserve"> PAGEREF _Toc131592305 \h </w:instrText>
            </w:r>
            <w:r w:rsidR="00C6374C">
              <w:rPr>
                <w:noProof/>
                <w:webHidden/>
              </w:rPr>
            </w:r>
            <w:r w:rsidR="00C6374C">
              <w:rPr>
                <w:noProof/>
                <w:webHidden/>
              </w:rPr>
              <w:fldChar w:fldCharType="separate"/>
            </w:r>
            <w:r w:rsidR="00C6374C">
              <w:rPr>
                <w:noProof/>
                <w:webHidden/>
              </w:rPr>
              <w:t>5</w:t>
            </w:r>
            <w:r w:rsidR="00C6374C">
              <w:rPr>
                <w:noProof/>
                <w:webHidden/>
              </w:rPr>
              <w:fldChar w:fldCharType="end"/>
            </w:r>
          </w:hyperlink>
        </w:p>
        <w:p w14:paraId="16FD4253" w14:textId="3E08FE10" w:rsidR="00C6374C" w:rsidRDefault="00C208FB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31592306" w:history="1">
            <w:r w:rsidR="00C6374C" w:rsidRPr="00694999">
              <w:rPr>
                <w:rStyle w:val="a7"/>
                <w:noProof/>
              </w:rPr>
              <w:t>Вывод</w:t>
            </w:r>
            <w:r w:rsidR="00C6374C">
              <w:rPr>
                <w:noProof/>
                <w:webHidden/>
              </w:rPr>
              <w:tab/>
            </w:r>
            <w:r w:rsidR="00C6374C">
              <w:rPr>
                <w:noProof/>
                <w:webHidden/>
              </w:rPr>
              <w:fldChar w:fldCharType="begin"/>
            </w:r>
            <w:r w:rsidR="00C6374C">
              <w:rPr>
                <w:noProof/>
                <w:webHidden/>
              </w:rPr>
              <w:instrText xml:space="preserve"> PAGEREF _Toc131592306 \h </w:instrText>
            </w:r>
            <w:r w:rsidR="00C6374C">
              <w:rPr>
                <w:noProof/>
                <w:webHidden/>
              </w:rPr>
            </w:r>
            <w:r w:rsidR="00C6374C">
              <w:rPr>
                <w:noProof/>
                <w:webHidden/>
              </w:rPr>
              <w:fldChar w:fldCharType="separate"/>
            </w:r>
            <w:r w:rsidR="00C6374C">
              <w:rPr>
                <w:noProof/>
                <w:webHidden/>
              </w:rPr>
              <w:t>7</w:t>
            </w:r>
            <w:r w:rsidR="00C6374C">
              <w:rPr>
                <w:noProof/>
                <w:webHidden/>
              </w:rPr>
              <w:fldChar w:fldCharType="end"/>
            </w:r>
          </w:hyperlink>
        </w:p>
        <w:p w14:paraId="5054784B" w14:textId="1E0306B7" w:rsidR="00605345" w:rsidRPr="00C6374C" w:rsidRDefault="00C9039C">
          <w:pPr>
            <w:rPr>
              <w:rFonts w:ascii="Times New Roman" w:hAnsi="Times New Roman" w:cs="Times New Roman"/>
            </w:rPr>
          </w:pPr>
          <w:r w:rsidRPr="00C6374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45A681" w14:textId="43115F1B" w:rsidR="00392F11" w:rsidRPr="00C6374C" w:rsidRDefault="00392F11">
      <w:pPr>
        <w:rPr>
          <w:rFonts w:ascii="Times New Roman" w:hAnsi="Times New Roman" w:cs="Times New Roman"/>
        </w:rPr>
      </w:pPr>
      <w:r w:rsidRPr="00C6374C">
        <w:rPr>
          <w:rFonts w:ascii="Times New Roman" w:hAnsi="Times New Roman" w:cs="Times New Roman"/>
        </w:rPr>
        <w:br w:type="page"/>
      </w:r>
    </w:p>
    <w:p w14:paraId="2325EC20" w14:textId="77777777" w:rsidR="00F00FF8" w:rsidRPr="00C6374C" w:rsidRDefault="00392F11" w:rsidP="00F273CD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0" w:name="_Toc131592297"/>
      <w:r w:rsidRPr="00C6374C">
        <w:rPr>
          <w:rFonts w:ascii="Times New Roman" w:hAnsi="Times New Roman" w:cs="Times New Roman"/>
          <w:sz w:val="36"/>
          <w:szCs w:val="36"/>
        </w:rPr>
        <w:lastRenderedPageBreak/>
        <w:t>Задание</w:t>
      </w:r>
      <w:bookmarkEnd w:id="0"/>
    </w:p>
    <w:p w14:paraId="14BEF781" w14:textId="77777777" w:rsidR="00F00FF8" w:rsidRPr="00C6374C" w:rsidRDefault="00F00FF8">
      <w:pPr>
        <w:rPr>
          <w:rFonts w:ascii="Times New Roman" w:hAnsi="Times New Roman" w:cs="Times New Roman"/>
          <w:sz w:val="36"/>
          <w:szCs w:val="36"/>
        </w:rPr>
      </w:pPr>
      <w:r w:rsidRPr="00C637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54FC27" wp14:editId="0CD755EB">
            <wp:extent cx="7200900" cy="39204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847E" w14:textId="1401DB8C" w:rsidR="00F00FF8" w:rsidRPr="00C6374C" w:rsidRDefault="00F00FF8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</w:pPr>
      <w:r w:rsidRPr="00C637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6503D90" wp14:editId="1EAD9023">
            <wp:extent cx="7200900" cy="23037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74C">
        <w:rPr>
          <w:rFonts w:ascii="Times New Roman" w:hAnsi="Times New Roman" w:cs="Times New Roman"/>
          <w:sz w:val="36"/>
          <w:szCs w:val="36"/>
        </w:rPr>
        <w:br w:type="page"/>
      </w:r>
    </w:p>
    <w:p w14:paraId="6D04B2B1" w14:textId="0BD5191E" w:rsidR="00240C71" w:rsidRPr="00C6374C" w:rsidRDefault="006B640E" w:rsidP="00240C71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1" w:name="_Toc131592298"/>
      <w:r w:rsidRPr="00C6374C">
        <w:rPr>
          <w:rFonts w:ascii="Times New Roman" w:hAnsi="Times New Roman" w:cs="Times New Roman"/>
          <w:sz w:val="32"/>
          <w:szCs w:val="32"/>
        </w:rPr>
        <w:lastRenderedPageBreak/>
        <w:t>Реализация</w:t>
      </w:r>
      <w:bookmarkEnd w:id="1"/>
    </w:p>
    <w:p w14:paraId="4A07E0EA" w14:textId="61D67F82" w:rsidR="00240C71" w:rsidRPr="00C6374C" w:rsidRDefault="006B640E" w:rsidP="006B640E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</w:pPr>
      <w:bookmarkStart w:id="2" w:name="_Toc131592299"/>
      <w:r w:rsidRPr="00C6374C"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  <w:t>1.</w:t>
      </w:r>
      <w:bookmarkEnd w:id="2"/>
    </w:p>
    <w:p w14:paraId="467DB672" w14:textId="470E154C" w:rsidR="006B640E" w:rsidRPr="00C6374C" w:rsidRDefault="007D7DB6" w:rsidP="006B640E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6B640E" w:rsidRPr="00C6374C">
        <w:rPr>
          <w:rFonts w:ascii="Times New Roman" w:hAnsi="Times New Roman" w:cs="Times New Roman"/>
          <w:sz w:val="28"/>
          <w:szCs w:val="28"/>
        </w:rPr>
        <w:t xml:space="preserve"> Н_ОЦЕНКИ.КОД, Н_ВЕДОМОСТИ.ДАТА</w:t>
      </w:r>
    </w:p>
    <w:p w14:paraId="0B9E56BD" w14:textId="64E08508" w:rsidR="006B640E" w:rsidRPr="00C6374C" w:rsidRDefault="007D7DB6" w:rsidP="006B640E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</w:t>
      </w:r>
      <w:r w:rsidR="000F792A" w:rsidRPr="00C6374C">
        <w:rPr>
          <w:rFonts w:ascii="Times New Roman" w:hAnsi="Times New Roman" w:cs="Times New Roman"/>
          <w:sz w:val="28"/>
          <w:szCs w:val="28"/>
        </w:rPr>
        <w:t>_ОЦЕНКИ</w:t>
      </w:r>
    </w:p>
    <w:p w14:paraId="7F0FE177" w14:textId="660B8295" w:rsidR="007D7DB6" w:rsidRPr="00C6374C" w:rsidRDefault="007D7DB6" w:rsidP="00A2659F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C6374C">
        <w:rPr>
          <w:rFonts w:ascii="Times New Roman" w:hAnsi="Times New Roman" w:cs="Times New Roman"/>
          <w:sz w:val="28"/>
          <w:szCs w:val="28"/>
        </w:rPr>
        <w:t xml:space="preserve"> 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6374C">
        <w:rPr>
          <w:rFonts w:ascii="Times New Roman" w:hAnsi="Times New Roman" w:cs="Times New Roman"/>
          <w:sz w:val="28"/>
          <w:szCs w:val="28"/>
        </w:rPr>
        <w:t xml:space="preserve"> </w:t>
      </w:r>
      <w:r w:rsidR="00A2659F" w:rsidRPr="00C6374C">
        <w:rPr>
          <w:rFonts w:ascii="Times New Roman" w:hAnsi="Times New Roman" w:cs="Times New Roman"/>
          <w:sz w:val="28"/>
          <w:szCs w:val="28"/>
        </w:rPr>
        <w:t>Н_ВЕДОМОСТИ</w:t>
      </w:r>
      <w:r w:rsidR="000F792A" w:rsidRPr="00C6374C">
        <w:rPr>
          <w:rFonts w:ascii="Times New Roman" w:hAnsi="Times New Roman" w:cs="Times New Roman"/>
          <w:sz w:val="28"/>
          <w:szCs w:val="28"/>
        </w:rPr>
        <w:t xml:space="preserve"> </w:t>
      </w:r>
      <w:r w:rsidR="000F792A" w:rsidRPr="00C637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0F792A" w:rsidRPr="00C6374C">
        <w:rPr>
          <w:rFonts w:ascii="Times New Roman" w:hAnsi="Times New Roman" w:cs="Times New Roman"/>
          <w:sz w:val="28"/>
          <w:szCs w:val="28"/>
        </w:rPr>
        <w:t xml:space="preserve"> </w:t>
      </w:r>
      <w:r w:rsidR="00A2659F" w:rsidRPr="00C6374C">
        <w:rPr>
          <w:rFonts w:ascii="Times New Roman" w:hAnsi="Times New Roman" w:cs="Times New Roman"/>
          <w:sz w:val="28"/>
          <w:szCs w:val="28"/>
        </w:rPr>
        <w:t>Н_ОЦЕНКИ.СОРТ = Н_ВЕДОМОСТИ.ЧЛВК_ИД</w:t>
      </w:r>
    </w:p>
    <w:p w14:paraId="0BEC5B47" w14:textId="0F697C25" w:rsidR="00240C71" w:rsidRPr="00C6374C" w:rsidRDefault="007D7DB6" w:rsidP="00240C71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6B640E" w:rsidRPr="00C6374C">
        <w:rPr>
          <w:rFonts w:ascii="Times New Roman" w:hAnsi="Times New Roman" w:cs="Times New Roman"/>
          <w:sz w:val="28"/>
          <w:szCs w:val="28"/>
        </w:rPr>
        <w:t xml:space="preserve"> Н_ОЦЕНКИ.ПРИМЕЧАНИЕ &gt; </w:t>
      </w:r>
      <w:r w:rsidR="00C6374C" w:rsidRPr="00C6374C">
        <w:rPr>
          <w:rFonts w:ascii="Times New Roman" w:hAnsi="Times New Roman" w:cs="Times New Roman"/>
          <w:sz w:val="28"/>
          <w:szCs w:val="28"/>
        </w:rPr>
        <w:t>'</w:t>
      </w:r>
      <w:r w:rsidR="006B640E" w:rsidRPr="00C6374C">
        <w:rPr>
          <w:rFonts w:ascii="Times New Roman" w:hAnsi="Times New Roman" w:cs="Times New Roman"/>
          <w:sz w:val="28"/>
          <w:szCs w:val="28"/>
        </w:rPr>
        <w:t>освобождение</w:t>
      </w:r>
      <w:r w:rsidR="00C6374C" w:rsidRPr="00C6374C">
        <w:rPr>
          <w:rFonts w:ascii="Times New Roman" w:hAnsi="Times New Roman" w:cs="Times New Roman"/>
          <w:sz w:val="28"/>
          <w:szCs w:val="28"/>
        </w:rPr>
        <w:t>'</w:t>
      </w:r>
    </w:p>
    <w:p w14:paraId="557433D8" w14:textId="6AEBEEAE" w:rsidR="00240C71" w:rsidRPr="00C6374C" w:rsidRDefault="006B640E" w:rsidP="00A2659F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Н_ВЕДОМОСТИ.ЧЛВК_ИД = </w:t>
      </w:r>
      <w:r w:rsidR="00C6374C" w:rsidRPr="00C6374C">
        <w:rPr>
          <w:rFonts w:ascii="Times New Roman" w:hAnsi="Times New Roman" w:cs="Times New Roman"/>
          <w:sz w:val="28"/>
          <w:szCs w:val="28"/>
        </w:rPr>
        <w:t>'</w:t>
      </w:r>
      <w:r w:rsidRPr="00C6374C">
        <w:rPr>
          <w:rFonts w:ascii="Times New Roman" w:hAnsi="Times New Roman" w:cs="Times New Roman"/>
          <w:sz w:val="28"/>
          <w:szCs w:val="28"/>
        </w:rPr>
        <w:t>163249</w:t>
      </w:r>
      <w:r w:rsidR="00C6374C" w:rsidRPr="00C6374C">
        <w:rPr>
          <w:rFonts w:ascii="Times New Roman" w:hAnsi="Times New Roman" w:cs="Times New Roman"/>
          <w:sz w:val="28"/>
          <w:szCs w:val="28"/>
        </w:rPr>
        <w:t>'</w:t>
      </w:r>
      <w:r w:rsidRPr="00C6374C">
        <w:rPr>
          <w:rFonts w:ascii="Times New Roman" w:hAnsi="Times New Roman" w:cs="Times New Roman"/>
          <w:sz w:val="28"/>
          <w:szCs w:val="28"/>
        </w:rPr>
        <w:t>;</w:t>
      </w:r>
    </w:p>
    <w:p w14:paraId="4D5C733D" w14:textId="5D0A508C" w:rsidR="00A2659F" w:rsidRPr="00C6374C" w:rsidRDefault="00A2659F" w:rsidP="00A265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131592300"/>
      <w:r w:rsidRPr="00C6374C">
        <w:rPr>
          <w:rFonts w:ascii="Times New Roman" w:hAnsi="Times New Roman" w:cs="Times New Roman"/>
          <w:sz w:val="28"/>
          <w:szCs w:val="28"/>
        </w:rPr>
        <w:t>2.</w:t>
      </w:r>
      <w:bookmarkEnd w:id="3"/>
    </w:p>
    <w:p w14:paraId="6FC0F63B" w14:textId="13AF5B6A" w:rsidR="00A2659F" w:rsidRPr="00C6374C" w:rsidRDefault="00296B75" w:rsidP="00A2659F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Н_ЛЮДИ.ФАМИЛИЯ, Н_ОБУЧЕНИЯ.ЧЛВК_ИД, Н_УЧЕНИКИ.ИД</w:t>
      </w:r>
    </w:p>
    <w:p w14:paraId="49529D91" w14:textId="3DCF0483" w:rsidR="00296B75" w:rsidRPr="00C6374C" w:rsidRDefault="00296B75" w:rsidP="00A2659F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Н_ЛЮДИ</w:t>
      </w:r>
    </w:p>
    <w:p w14:paraId="49ECEE4E" w14:textId="21F934F7" w:rsidR="00296B75" w:rsidRPr="00C6374C" w:rsidRDefault="00296B75" w:rsidP="00A2659F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C6374C">
        <w:rPr>
          <w:rFonts w:ascii="Times New Roman" w:hAnsi="Times New Roman" w:cs="Times New Roman"/>
          <w:sz w:val="28"/>
          <w:szCs w:val="28"/>
        </w:rPr>
        <w:t xml:space="preserve"> 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Н_ОБУЧЕНИЯ 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C6374C">
        <w:rPr>
          <w:rFonts w:ascii="Times New Roman" w:hAnsi="Times New Roman" w:cs="Times New Roman"/>
          <w:sz w:val="28"/>
          <w:szCs w:val="28"/>
        </w:rPr>
        <w:t xml:space="preserve"> </w:t>
      </w:r>
      <w:r w:rsidR="00F145DE">
        <w:rPr>
          <w:rFonts w:ascii="Times New Roman" w:hAnsi="Times New Roman" w:cs="Times New Roman"/>
          <w:sz w:val="28"/>
          <w:szCs w:val="28"/>
        </w:rPr>
        <w:t>Н_ОБУЧЕНИЯ</w:t>
      </w:r>
      <w:r w:rsidRPr="00C6374C">
        <w:rPr>
          <w:rFonts w:ascii="Times New Roman" w:hAnsi="Times New Roman" w:cs="Times New Roman"/>
          <w:sz w:val="28"/>
          <w:szCs w:val="28"/>
        </w:rPr>
        <w:t>.</w:t>
      </w:r>
      <w:r w:rsidR="00F145DE">
        <w:rPr>
          <w:rFonts w:ascii="Times New Roman" w:hAnsi="Times New Roman" w:cs="Times New Roman"/>
          <w:sz w:val="28"/>
          <w:szCs w:val="28"/>
        </w:rPr>
        <w:t>ЧЛВК_</w:t>
      </w:r>
      <w:r w:rsidRPr="00C6374C">
        <w:rPr>
          <w:rFonts w:ascii="Times New Roman" w:hAnsi="Times New Roman" w:cs="Times New Roman"/>
          <w:sz w:val="28"/>
          <w:szCs w:val="28"/>
        </w:rPr>
        <w:t>ИД</w:t>
      </w:r>
      <w:r w:rsidR="00F145DE">
        <w:rPr>
          <w:rFonts w:ascii="Times New Roman" w:hAnsi="Times New Roman" w:cs="Times New Roman"/>
          <w:sz w:val="28"/>
          <w:szCs w:val="28"/>
        </w:rPr>
        <w:t xml:space="preserve"> = Н_ЛЮДИ.</w:t>
      </w:r>
      <w:r w:rsidRPr="00C6374C">
        <w:rPr>
          <w:rFonts w:ascii="Times New Roman" w:hAnsi="Times New Roman" w:cs="Times New Roman"/>
          <w:sz w:val="28"/>
          <w:szCs w:val="28"/>
        </w:rPr>
        <w:t>ИД</w:t>
      </w:r>
    </w:p>
    <w:p w14:paraId="454084D5" w14:textId="512253CE" w:rsidR="00296B75" w:rsidRPr="00C6374C" w:rsidRDefault="00296B75" w:rsidP="00A2659F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C6374C">
        <w:rPr>
          <w:rFonts w:ascii="Times New Roman" w:hAnsi="Times New Roman" w:cs="Times New Roman"/>
          <w:sz w:val="28"/>
          <w:szCs w:val="28"/>
        </w:rPr>
        <w:t xml:space="preserve"> 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Н_УЧЕНИКИ 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C6374C">
        <w:rPr>
          <w:rFonts w:ascii="Times New Roman" w:hAnsi="Times New Roman" w:cs="Times New Roman"/>
          <w:sz w:val="28"/>
          <w:szCs w:val="28"/>
        </w:rPr>
        <w:t xml:space="preserve"> </w:t>
      </w:r>
      <w:r w:rsidR="00F145DE">
        <w:rPr>
          <w:rFonts w:ascii="Times New Roman" w:hAnsi="Times New Roman" w:cs="Times New Roman"/>
          <w:sz w:val="28"/>
          <w:szCs w:val="28"/>
        </w:rPr>
        <w:t>Н_УЧЕНИКИ.ИД = Н_ЛЮДИ</w:t>
      </w:r>
      <w:r w:rsidRPr="00C6374C">
        <w:rPr>
          <w:rFonts w:ascii="Times New Roman" w:hAnsi="Times New Roman" w:cs="Times New Roman"/>
          <w:sz w:val="28"/>
          <w:szCs w:val="28"/>
        </w:rPr>
        <w:t>.ИД</w:t>
      </w:r>
    </w:p>
    <w:p w14:paraId="086C3B43" w14:textId="37B2B298" w:rsidR="00296B75" w:rsidRPr="00C6374C" w:rsidRDefault="00296B75" w:rsidP="00A2659F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Н_ЛЮДИ.ИМЯ </w:t>
      </w:r>
      <w:r w:rsidR="00C6374C" w:rsidRPr="00C6374C">
        <w:rPr>
          <w:rFonts w:ascii="Times New Roman" w:hAnsi="Times New Roman" w:cs="Times New Roman"/>
          <w:sz w:val="28"/>
          <w:szCs w:val="28"/>
        </w:rPr>
        <w:t>&lt; '</w:t>
      </w:r>
      <w:r w:rsidRPr="00C6374C">
        <w:rPr>
          <w:rFonts w:ascii="Times New Roman" w:hAnsi="Times New Roman" w:cs="Times New Roman"/>
          <w:sz w:val="28"/>
          <w:szCs w:val="28"/>
        </w:rPr>
        <w:t>Ярослав</w:t>
      </w:r>
      <w:r w:rsidR="00C6374C" w:rsidRPr="00C6374C">
        <w:rPr>
          <w:rFonts w:ascii="Times New Roman" w:hAnsi="Times New Roman" w:cs="Times New Roman"/>
          <w:sz w:val="28"/>
          <w:szCs w:val="28"/>
        </w:rPr>
        <w:t>'</w:t>
      </w:r>
    </w:p>
    <w:p w14:paraId="6028A1C0" w14:textId="42689401" w:rsidR="00296B75" w:rsidRPr="00C6374C" w:rsidRDefault="00296B75" w:rsidP="00A2659F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Н_ОБУЧЕНИЯ.ЧЛВК_ИД &lt; </w:t>
      </w:r>
      <w:r w:rsidR="00C6374C" w:rsidRPr="00C6374C">
        <w:rPr>
          <w:rFonts w:ascii="Times New Roman" w:hAnsi="Times New Roman" w:cs="Times New Roman"/>
          <w:sz w:val="28"/>
          <w:szCs w:val="28"/>
        </w:rPr>
        <w:t>'</w:t>
      </w:r>
      <w:r w:rsidRPr="00C6374C">
        <w:rPr>
          <w:rFonts w:ascii="Times New Roman" w:hAnsi="Times New Roman" w:cs="Times New Roman"/>
          <w:sz w:val="28"/>
          <w:szCs w:val="28"/>
        </w:rPr>
        <w:t>113409</w:t>
      </w:r>
      <w:r w:rsidR="00C6374C" w:rsidRPr="00C6374C">
        <w:rPr>
          <w:rFonts w:ascii="Times New Roman" w:hAnsi="Times New Roman" w:cs="Times New Roman"/>
          <w:sz w:val="28"/>
          <w:szCs w:val="28"/>
        </w:rPr>
        <w:t>'</w:t>
      </w:r>
    </w:p>
    <w:p w14:paraId="221DD279" w14:textId="66F6810B" w:rsidR="00296B75" w:rsidRPr="00C6374C" w:rsidRDefault="00296B75" w:rsidP="00A2659F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Н_УЧЕНИКИ.ИД = </w:t>
      </w:r>
      <w:r w:rsidR="00C6374C" w:rsidRPr="00C6374C">
        <w:rPr>
          <w:rFonts w:ascii="Times New Roman" w:hAnsi="Times New Roman" w:cs="Times New Roman"/>
          <w:sz w:val="28"/>
          <w:szCs w:val="28"/>
        </w:rPr>
        <w:t>'</w:t>
      </w:r>
      <w:r w:rsidRPr="00C6374C">
        <w:rPr>
          <w:rFonts w:ascii="Times New Roman" w:hAnsi="Times New Roman" w:cs="Times New Roman"/>
          <w:sz w:val="28"/>
          <w:szCs w:val="28"/>
        </w:rPr>
        <w:t>250098</w:t>
      </w:r>
      <w:r w:rsidR="00C6374C" w:rsidRPr="00C6374C">
        <w:rPr>
          <w:rFonts w:ascii="Times New Roman" w:hAnsi="Times New Roman" w:cs="Times New Roman"/>
          <w:sz w:val="28"/>
          <w:szCs w:val="28"/>
        </w:rPr>
        <w:t>';</w:t>
      </w:r>
    </w:p>
    <w:p w14:paraId="2BB1618B" w14:textId="2C82D741" w:rsidR="00296B75" w:rsidRPr="00C6374C" w:rsidRDefault="00296B75" w:rsidP="00296B75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Toc131592301"/>
      <w:r w:rsidRPr="00C6374C">
        <w:rPr>
          <w:rFonts w:ascii="Times New Roman" w:hAnsi="Times New Roman" w:cs="Times New Roman"/>
          <w:sz w:val="28"/>
          <w:szCs w:val="28"/>
          <w:lang w:val="en-US"/>
        </w:rPr>
        <w:t>3.</w:t>
      </w:r>
      <w:bookmarkEnd w:id="4"/>
    </w:p>
    <w:p w14:paraId="328896E1" w14:textId="4B508C76" w:rsidR="00296B75" w:rsidRPr="00C6374C" w:rsidRDefault="00296B75" w:rsidP="00296B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C6374C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C6374C">
        <w:rPr>
          <w:rFonts w:ascii="Times New Roman" w:hAnsi="Times New Roman" w:cs="Times New Roman"/>
          <w:sz w:val="28"/>
          <w:szCs w:val="28"/>
          <w:lang w:val="en-US"/>
        </w:rPr>
        <w:t>*) FROM</w:t>
      </w:r>
    </w:p>
    <w:p w14:paraId="6C2979AF" w14:textId="01E3E5FB" w:rsidR="00296B75" w:rsidRPr="00C6374C" w:rsidRDefault="00D07288" w:rsidP="00296B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 xml:space="preserve">(SELECT </w:t>
      </w:r>
      <w:r w:rsidRPr="00C6374C">
        <w:rPr>
          <w:rFonts w:ascii="Times New Roman" w:hAnsi="Times New Roman" w:cs="Times New Roman"/>
          <w:sz w:val="28"/>
          <w:szCs w:val="28"/>
        </w:rPr>
        <w:t>ИМЯ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r w:rsidRPr="00C6374C">
        <w:rPr>
          <w:rFonts w:ascii="Times New Roman" w:hAnsi="Times New Roman" w:cs="Times New Roman"/>
          <w:sz w:val="28"/>
          <w:szCs w:val="28"/>
        </w:rPr>
        <w:t>Н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6374C">
        <w:rPr>
          <w:rFonts w:ascii="Times New Roman" w:hAnsi="Times New Roman" w:cs="Times New Roman"/>
          <w:sz w:val="28"/>
          <w:szCs w:val="28"/>
        </w:rPr>
        <w:t>ЛЮДИ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r w:rsidRPr="00C6374C">
        <w:rPr>
          <w:rFonts w:ascii="Times New Roman" w:hAnsi="Times New Roman" w:cs="Times New Roman"/>
          <w:sz w:val="28"/>
          <w:szCs w:val="28"/>
        </w:rPr>
        <w:t>ИМЯ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C6374C">
        <w:rPr>
          <w:rFonts w:ascii="Times New Roman" w:hAnsi="Times New Roman" w:cs="Times New Roman"/>
          <w:sz w:val="28"/>
          <w:szCs w:val="28"/>
          <w:lang w:val="en-US"/>
        </w:rPr>
        <w:t>unique_names</w:t>
      </w:r>
      <w:proofErr w:type="spellEnd"/>
      <w:r w:rsidRPr="00C637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BA3612" w14:textId="0E405DB7" w:rsidR="00D07288" w:rsidRPr="00AE5E96" w:rsidRDefault="00D07288" w:rsidP="00D07288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Toc131592302"/>
      <w:r w:rsidRPr="00AE5E96">
        <w:rPr>
          <w:rFonts w:ascii="Times New Roman" w:hAnsi="Times New Roman" w:cs="Times New Roman"/>
          <w:sz w:val="28"/>
          <w:szCs w:val="28"/>
          <w:lang w:val="en-US"/>
        </w:rPr>
        <w:t>4.</w:t>
      </w:r>
      <w:bookmarkEnd w:id="5"/>
    </w:p>
    <w:p w14:paraId="54B9D5B4" w14:textId="70CCC04A" w:rsidR="00240C71" w:rsidRPr="00C6374C" w:rsidRDefault="00FA0897" w:rsidP="00240C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Pr="00C6374C">
        <w:rPr>
          <w:rFonts w:ascii="Times New Roman" w:hAnsi="Times New Roman" w:cs="Times New Roman"/>
          <w:sz w:val="28"/>
          <w:szCs w:val="28"/>
        </w:rPr>
        <w:t>ОТЧЕСТВО</w:t>
      </w:r>
      <w:r w:rsidR="00F658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F658AA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="00F658AA">
        <w:rPr>
          <w:rFonts w:ascii="Times New Roman" w:hAnsi="Times New Roman" w:cs="Times New Roman"/>
          <w:sz w:val="28"/>
          <w:szCs w:val="28"/>
          <w:lang w:val="en-US"/>
        </w:rPr>
        <w:t>*)</w:t>
      </w:r>
    </w:p>
    <w:p w14:paraId="24C99B42" w14:textId="156CA1D7" w:rsidR="00FA0897" w:rsidRPr="00C6374C" w:rsidRDefault="00FA0897" w:rsidP="00240C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C6374C">
        <w:rPr>
          <w:rFonts w:ascii="Times New Roman" w:hAnsi="Times New Roman" w:cs="Times New Roman"/>
          <w:sz w:val="28"/>
          <w:szCs w:val="28"/>
        </w:rPr>
        <w:t>Н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6374C">
        <w:rPr>
          <w:rFonts w:ascii="Times New Roman" w:hAnsi="Times New Roman" w:cs="Times New Roman"/>
          <w:sz w:val="28"/>
          <w:szCs w:val="28"/>
        </w:rPr>
        <w:t>ЛЮДИ</w:t>
      </w:r>
    </w:p>
    <w:p w14:paraId="03895F4B" w14:textId="727B8EF0" w:rsidR="00FA0897" w:rsidRPr="00C6374C" w:rsidRDefault="00FA0897" w:rsidP="00240C71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C6374C">
        <w:rPr>
          <w:rFonts w:ascii="Times New Roman" w:hAnsi="Times New Roman" w:cs="Times New Roman"/>
          <w:sz w:val="28"/>
          <w:szCs w:val="28"/>
        </w:rPr>
        <w:t xml:space="preserve"> ОТЧЕСТВО 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6374C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092771BF" w14:textId="047135C0" w:rsidR="00FA0897" w:rsidRPr="00C6374C" w:rsidRDefault="00FA0897" w:rsidP="00240C71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6374C">
        <w:rPr>
          <w:rFonts w:ascii="Times New Roman" w:hAnsi="Times New Roman" w:cs="Times New Roman"/>
          <w:sz w:val="28"/>
          <w:szCs w:val="28"/>
        </w:rPr>
        <w:t xml:space="preserve"> ОТЧЕСТВО</w:t>
      </w:r>
    </w:p>
    <w:p w14:paraId="0627AEB1" w14:textId="1E2CEA37" w:rsidR="00FA0897" w:rsidRPr="00C6374C" w:rsidRDefault="00FA0897" w:rsidP="00240C71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Н_ЛЮДИ</w:t>
      </w:r>
    </w:p>
    <w:p w14:paraId="3C21F1BC" w14:textId="668AC6B2" w:rsidR="00FA0897" w:rsidRPr="00C6374C" w:rsidRDefault="00FA0897" w:rsidP="00240C71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C6374C">
        <w:rPr>
          <w:rFonts w:ascii="Times New Roman" w:hAnsi="Times New Roman" w:cs="Times New Roman"/>
          <w:sz w:val="28"/>
          <w:szCs w:val="28"/>
        </w:rPr>
        <w:t xml:space="preserve"> 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Н_ФОРМЫ_ОБУЧЕНИЯ 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C6374C">
        <w:rPr>
          <w:rFonts w:ascii="Times New Roman" w:hAnsi="Times New Roman" w:cs="Times New Roman"/>
          <w:sz w:val="28"/>
          <w:szCs w:val="28"/>
        </w:rPr>
        <w:t xml:space="preserve"> </w:t>
      </w:r>
      <w:r w:rsidR="00EB39A9" w:rsidRPr="00C6374C">
        <w:rPr>
          <w:rFonts w:ascii="Times New Roman" w:hAnsi="Times New Roman" w:cs="Times New Roman"/>
          <w:sz w:val="28"/>
          <w:szCs w:val="28"/>
        </w:rPr>
        <w:t>Н_ФОРМЫ_ОБУЧЕНИЯ.ИД = Н_ЛЮДИ.ИД</w:t>
      </w:r>
    </w:p>
    <w:p w14:paraId="713757F3" w14:textId="513BA459" w:rsidR="00FA0897" w:rsidRPr="00C6374C" w:rsidRDefault="00FA0897" w:rsidP="00240C71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НАИМЕНОВАНИЕ = </w:t>
      </w:r>
      <w:r w:rsidR="00C6374C" w:rsidRPr="00C6374C">
        <w:rPr>
          <w:rFonts w:ascii="Times New Roman" w:hAnsi="Times New Roman" w:cs="Times New Roman"/>
          <w:sz w:val="28"/>
          <w:szCs w:val="28"/>
        </w:rPr>
        <w:t>'</w:t>
      </w:r>
      <w:r w:rsidRPr="00C6374C">
        <w:rPr>
          <w:rFonts w:ascii="Times New Roman" w:hAnsi="Times New Roman" w:cs="Times New Roman"/>
          <w:sz w:val="28"/>
          <w:szCs w:val="28"/>
        </w:rPr>
        <w:t>заочная</w:t>
      </w:r>
      <w:r w:rsidR="00C6374C" w:rsidRPr="00C6374C">
        <w:rPr>
          <w:rFonts w:ascii="Times New Roman" w:hAnsi="Times New Roman" w:cs="Times New Roman"/>
          <w:sz w:val="28"/>
          <w:szCs w:val="28"/>
        </w:rPr>
        <w:t>'</w:t>
      </w:r>
    </w:p>
    <w:p w14:paraId="156F1A6B" w14:textId="7B1C6096" w:rsidR="00FA0897" w:rsidRPr="00C6374C" w:rsidRDefault="00FA0897" w:rsidP="00240C71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C6374C">
        <w:rPr>
          <w:rFonts w:ascii="Times New Roman" w:hAnsi="Times New Roman" w:cs="Times New Roman"/>
          <w:sz w:val="28"/>
          <w:szCs w:val="28"/>
        </w:rPr>
        <w:t xml:space="preserve"> 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C6374C">
        <w:rPr>
          <w:rFonts w:ascii="Times New Roman" w:hAnsi="Times New Roman" w:cs="Times New Roman"/>
          <w:sz w:val="28"/>
          <w:szCs w:val="28"/>
        </w:rPr>
        <w:t xml:space="preserve"> ОТЧЕСТВО</w:t>
      </w:r>
    </w:p>
    <w:p w14:paraId="0AB24D49" w14:textId="004377A8" w:rsidR="00FA0897" w:rsidRPr="00C6374C" w:rsidRDefault="00FA0897" w:rsidP="00240C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 xml:space="preserve">HAVING </w:t>
      </w:r>
      <w:proofErr w:type="gramStart"/>
      <w:r w:rsidRPr="00C6374C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C6374C">
        <w:rPr>
          <w:rFonts w:ascii="Times New Roman" w:hAnsi="Times New Roman" w:cs="Times New Roman"/>
          <w:sz w:val="28"/>
          <w:szCs w:val="28"/>
          <w:lang w:val="en-US"/>
        </w:rPr>
        <w:t>*) &gt; 50 )</w:t>
      </w:r>
    </w:p>
    <w:p w14:paraId="3752222D" w14:textId="76ED3337" w:rsidR="00FA0897" w:rsidRPr="00C6374C" w:rsidRDefault="00FA0897" w:rsidP="00240C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r w:rsidRPr="00C6374C">
        <w:rPr>
          <w:rFonts w:ascii="Times New Roman" w:hAnsi="Times New Roman" w:cs="Times New Roman"/>
          <w:sz w:val="28"/>
          <w:szCs w:val="28"/>
        </w:rPr>
        <w:t>ОТЧЕСТВО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D2B71A" w14:textId="37228074" w:rsidR="00FA0897" w:rsidRPr="009A7367" w:rsidRDefault="00FA0897" w:rsidP="00FA0897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Toc131592303"/>
      <w:r w:rsidRPr="009A7367">
        <w:rPr>
          <w:rFonts w:ascii="Times New Roman" w:hAnsi="Times New Roman" w:cs="Times New Roman"/>
          <w:sz w:val="28"/>
          <w:szCs w:val="28"/>
          <w:lang w:val="en-US"/>
        </w:rPr>
        <w:lastRenderedPageBreak/>
        <w:t>5.</w:t>
      </w:r>
      <w:bookmarkEnd w:id="6"/>
    </w:p>
    <w:p w14:paraId="3FB0E32E" w14:textId="6F1169E1" w:rsidR="00E700B0" w:rsidRPr="004D7568" w:rsidRDefault="00627D5D" w:rsidP="00627D5D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A7367">
        <w:rPr>
          <w:rFonts w:ascii="Times New Roman" w:hAnsi="Times New Roman" w:cs="Times New Roman"/>
          <w:sz w:val="28"/>
          <w:szCs w:val="28"/>
        </w:rPr>
        <w:t xml:space="preserve"> </w:t>
      </w:r>
      <w:r w:rsidR="00D33DF1" w:rsidRPr="00C6374C">
        <w:rPr>
          <w:rFonts w:ascii="Times New Roman" w:hAnsi="Times New Roman" w:cs="Times New Roman"/>
          <w:sz w:val="28"/>
          <w:szCs w:val="28"/>
        </w:rPr>
        <w:t>Н</w:t>
      </w:r>
      <w:r w:rsidR="00D33DF1" w:rsidRPr="009A7367">
        <w:rPr>
          <w:rFonts w:ascii="Times New Roman" w:hAnsi="Times New Roman" w:cs="Times New Roman"/>
          <w:sz w:val="28"/>
          <w:szCs w:val="28"/>
        </w:rPr>
        <w:t>_</w:t>
      </w:r>
      <w:r w:rsidR="00D33DF1" w:rsidRPr="00C6374C">
        <w:rPr>
          <w:rFonts w:ascii="Times New Roman" w:hAnsi="Times New Roman" w:cs="Times New Roman"/>
          <w:sz w:val="28"/>
          <w:szCs w:val="28"/>
        </w:rPr>
        <w:t>УЧЕНИКИ</w:t>
      </w:r>
      <w:r w:rsidR="00D33DF1" w:rsidRPr="009A7367">
        <w:rPr>
          <w:rFonts w:ascii="Times New Roman" w:hAnsi="Times New Roman" w:cs="Times New Roman"/>
          <w:sz w:val="28"/>
          <w:szCs w:val="28"/>
        </w:rPr>
        <w:t>.</w:t>
      </w:r>
      <w:r w:rsidR="005841E0">
        <w:rPr>
          <w:rFonts w:ascii="Times New Roman" w:hAnsi="Times New Roman" w:cs="Times New Roman"/>
          <w:sz w:val="28"/>
          <w:szCs w:val="28"/>
        </w:rPr>
        <w:t>ЧЛВК</w:t>
      </w:r>
      <w:r w:rsidR="005841E0" w:rsidRPr="009A7367">
        <w:rPr>
          <w:rFonts w:ascii="Times New Roman" w:hAnsi="Times New Roman" w:cs="Times New Roman"/>
          <w:sz w:val="28"/>
          <w:szCs w:val="28"/>
        </w:rPr>
        <w:t>_</w:t>
      </w:r>
      <w:r w:rsidR="00D33DF1" w:rsidRPr="00C6374C">
        <w:rPr>
          <w:rFonts w:ascii="Times New Roman" w:hAnsi="Times New Roman" w:cs="Times New Roman"/>
          <w:sz w:val="28"/>
          <w:szCs w:val="28"/>
        </w:rPr>
        <w:t>ИД</w:t>
      </w:r>
      <w:r w:rsidRPr="009A7367">
        <w:rPr>
          <w:rFonts w:ascii="Times New Roman" w:hAnsi="Times New Roman" w:cs="Times New Roman"/>
          <w:sz w:val="28"/>
          <w:szCs w:val="28"/>
        </w:rPr>
        <w:t xml:space="preserve">, </w:t>
      </w:r>
      <w:r w:rsidRPr="00C6374C">
        <w:rPr>
          <w:rFonts w:ascii="Times New Roman" w:hAnsi="Times New Roman" w:cs="Times New Roman"/>
          <w:sz w:val="28"/>
          <w:szCs w:val="28"/>
        </w:rPr>
        <w:t>Н</w:t>
      </w:r>
      <w:r w:rsidRPr="009A7367">
        <w:rPr>
          <w:rFonts w:ascii="Times New Roman" w:hAnsi="Times New Roman" w:cs="Times New Roman"/>
          <w:sz w:val="28"/>
          <w:szCs w:val="28"/>
        </w:rPr>
        <w:t>_</w:t>
      </w:r>
      <w:r w:rsidRPr="00C6374C">
        <w:rPr>
          <w:rFonts w:ascii="Times New Roman" w:hAnsi="Times New Roman" w:cs="Times New Roman"/>
          <w:sz w:val="28"/>
          <w:szCs w:val="28"/>
        </w:rPr>
        <w:t>ЛЮДИ</w:t>
      </w:r>
      <w:r w:rsidRPr="009A7367">
        <w:rPr>
          <w:rFonts w:ascii="Times New Roman" w:hAnsi="Times New Roman" w:cs="Times New Roman"/>
          <w:sz w:val="28"/>
          <w:szCs w:val="28"/>
        </w:rPr>
        <w:t>.</w:t>
      </w:r>
      <w:r w:rsidRPr="00C6374C">
        <w:rPr>
          <w:rFonts w:ascii="Times New Roman" w:hAnsi="Times New Roman" w:cs="Times New Roman"/>
          <w:sz w:val="28"/>
          <w:szCs w:val="28"/>
        </w:rPr>
        <w:t>ФАМИЛИ</w:t>
      </w:r>
      <w:r w:rsidR="00DD4C60">
        <w:rPr>
          <w:rFonts w:ascii="Times New Roman" w:hAnsi="Times New Roman" w:cs="Times New Roman"/>
          <w:sz w:val="28"/>
          <w:szCs w:val="28"/>
        </w:rPr>
        <w:t>Я</w:t>
      </w:r>
      <w:r w:rsidR="00DD4C60" w:rsidRPr="009A7367">
        <w:rPr>
          <w:rFonts w:ascii="Times New Roman" w:hAnsi="Times New Roman" w:cs="Times New Roman"/>
          <w:sz w:val="28"/>
          <w:szCs w:val="28"/>
        </w:rPr>
        <w:t xml:space="preserve">, </w:t>
      </w:r>
      <w:r w:rsidR="00DD4C60">
        <w:rPr>
          <w:rFonts w:ascii="Times New Roman" w:hAnsi="Times New Roman" w:cs="Times New Roman"/>
          <w:sz w:val="28"/>
          <w:szCs w:val="28"/>
        </w:rPr>
        <w:t>Н</w:t>
      </w:r>
      <w:r w:rsidR="00DD4C60" w:rsidRPr="009A7367">
        <w:rPr>
          <w:rFonts w:ascii="Times New Roman" w:hAnsi="Times New Roman" w:cs="Times New Roman"/>
          <w:sz w:val="28"/>
          <w:szCs w:val="28"/>
        </w:rPr>
        <w:t>_</w:t>
      </w:r>
      <w:r w:rsidR="00DD4C60">
        <w:rPr>
          <w:rFonts w:ascii="Times New Roman" w:hAnsi="Times New Roman" w:cs="Times New Roman"/>
          <w:sz w:val="28"/>
          <w:szCs w:val="28"/>
        </w:rPr>
        <w:t>ЛЮДИ</w:t>
      </w:r>
      <w:r w:rsidR="00DD4C60" w:rsidRPr="009A7367">
        <w:rPr>
          <w:rFonts w:ascii="Times New Roman" w:hAnsi="Times New Roman" w:cs="Times New Roman"/>
          <w:sz w:val="28"/>
          <w:szCs w:val="28"/>
        </w:rPr>
        <w:t>.</w:t>
      </w:r>
      <w:r w:rsidR="00DD4C60">
        <w:rPr>
          <w:rFonts w:ascii="Times New Roman" w:hAnsi="Times New Roman" w:cs="Times New Roman"/>
          <w:sz w:val="28"/>
          <w:szCs w:val="28"/>
        </w:rPr>
        <w:t>ИМЯ</w:t>
      </w:r>
      <w:r w:rsidR="00DD4C60" w:rsidRPr="009A7367">
        <w:rPr>
          <w:rFonts w:ascii="Times New Roman" w:hAnsi="Times New Roman" w:cs="Times New Roman"/>
          <w:sz w:val="28"/>
          <w:szCs w:val="28"/>
        </w:rPr>
        <w:t xml:space="preserve">, </w:t>
      </w:r>
      <w:r w:rsidR="00DD4C60">
        <w:rPr>
          <w:rFonts w:ascii="Times New Roman" w:hAnsi="Times New Roman" w:cs="Times New Roman"/>
          <w:sz w:val="28"/>
          <w:szCs w:val="28"/>
        </w:rPr>
        <w:t>Н</w:t>
      </w:r>
      <w:r w:rsidR="00DD4C60" w:rsidRPr="009A7367">
        <w:rPr>
          <w:rFonts w:ascii="Times New Roman" w:hAnsi="Times New Roman" w:cs="Times New Roman"/>
          <w:sz w:val="28"/>
          <w:szCs w:val="28"/>
        </w:rPr>
        <w:t>_</w:t>
      </w:r>
      <w:r w:rsidR="00DD4C60">
        <w:rPr>
          <w:rFonts w:ascii="Times New Roman" w:hAnsi="Times New Roman" w:cs="Times New Roman"/>
          <w:sz w:val="28"/>
          <w:szCs w:val="28"/>
        </w:rPr>
        <w:t>ЛЮДИ</w:t>
      </w:r>
      <w:r w:rsidR="00DD4C60" w:rsidRPr="009A7367">
        <w:rPr>
          <w:rFonts w:ascii="Times New Roman" w:hAnsi="Times New Roman" w:cs="Times New Roman"/>
          <w:sz w:val="28"/>
          <w:szCs w:val="28"/>
        </w:rPr>
        <w:t>.</w:t>
      </w:r>
      <w:r w:rsidR="00DD4C60">
        <w:rPr>
          <w:rFonts w:ascii="Times New Roman" w:hAnsi="Times New Roman" w:cs="Times New Roman"/>
          <w:sz w:val="28"/>
          <w:szCs w:val="28"/>
        </w:rPr>
        <w:t>ОТЧЕСТВО</w:t>
      </w:r>
      <w:r w:rsidR="00DD4C60" w:rsidRPr="009A736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AE6DA7">
        <w:rPr>
          <w:rFonts w:ascii="Times New Roman" w:hAnsi="Times New Roman" w:cs="Times New Roman"/>
          <w:sz w:val="28"/>
          <w:szCs w:val="28"/>
          <w:u w:val="single"/>
          <w:lang w:val="en-US"/>
        </w:rPr>
        <w:t>AVG</w:t>
      </w:r>
      <w:r w:rsidR="00AE6DA7" w:rsidRPr="009A7367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="009905E0">
        <w:rPr>
          <w:rFonts w:ascii="Times New Roman" w:hAnsi="Times New Roman" w:cs="Times New Roman"/>
          <w:sz w:val="28"/>
          <w:szCs w:val="28"/>
          <w:u w:val="single"/>
          <w:lang w:val="en-US"/>
        </w:rPr>
        <w:t>CASE</w:t>
      </w:r>
      <w:r w:rsidR="009905E0" w:rsidRPr="009A736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905E0">
        <w:rPr>
          <w:rFonts w:ascii="Times New Roman" w:hAnsi="Times New Roman" w:cs="Times New Roman"/>
          <w:sz w:val="28"/>
          <w:szCs w:val="28"/>
          <w:u w:val="single"/>
          <w:lang w:val="en-US"/>
        </w:rPr>
        <w:t>WHEN</w:t>
      </w:r>
      <w:r w:rsidR="009905E0" w:rsidRPr="009A736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E2F13">
        <w:rPr>
          <w:rFonts w:ascii="Times New Roman" w:hAnsi="Times New Roman" w:cs="Times New Roman"/>
          <w:sz w:val="28"/>
          <w:szCs w:val="28"/>
          <w:u w:val="single"/>
        </w:rPr>
        <w:t>Н</w:t>
      </w:r>
      <w:r w:rsidR="00AE2F13" w:rsidRPr="009A7367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AE2F13">
        <w:rPr>
          <w:rFonts w:ascii="Times New Roman" w:hAnsi="Times New Roman" w:cs="Times New Roman"/>
          <w:sz w:val="28"/>
          <w:szCs w:val="28"/>
          <w:u w:val="single"/>
        </w:rPr>
        <w:t>ВЕДОМОСТИ</w:t>
      </w:r>
      <w:r w:rsidR="00AE2F13" w:rsidRPr="009A7367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E2F13">
        <w:rPr>
          <w:rFonts w:ascii="Times New Roman" w:hAnsi="Times New Roman" w:cs="Times New Roman"/>
          <w:sz w:val="28"/>
          <w:szCs w:val="28"/>
          <w:u w:val="single"/>
        </w:rPr>
        <w:t>ОЦЕНКА</w:t>
      </w:r>
      <w:r w:rsidR="009A7367" w:rsidRPr="009A7367">
        <w:rPr>
          <w:rFonts w:ascii="Times New Roman" w:hAnsi="Times New Roman" w:cs="Times New Roman"/>
          <w:sz w:val="28"/>
          <w:szCs w:val="28"/>
          <w:u w:val="single"/>
        </w:rPr>
        <w:t xml:space="preserve"> ~</w:t>
      </w:r>
      <w:r w:rsidR="009A7367">
        <w:rPr>
          <w:rFonts w:ascii="Times New Roman" w:hAnsi="Times New Roman" w:cs="Times New Roman"/>
          <w:sz w:val="28"/>
          <w:szCs w:val="28"/>
        </w:rPr>
        <w:t xml:space="preserve"> </w:t>
      </w:r>
      <w:r w:rsidR="009A7367" w:rsidRPr="00C6374C">
        <w:rPr>
          <w:rFonts w:ascii="Times New Roman" w:hAnsi="Times New Roman" w:cs="Times New Roman"/>
          <w:sz w:val="28"/>
          <w:szCs w:val="28"/>
        </w:rPr>
        <w:t>'</w:t>
      </w:r>
      <w:r w:rsidR="009A7367" w:rsidRPr="009A7367">
        <w:rPr>
          <w:rFonts w:ascii="Times New Roman" w:hAnsi="Times New Roman" w:cs="Times New Roman"/>
          <w:sz w:val="28"/>
          <w:szCs w:val="28"/>
        </w:rPr>
        <w:t>^\</w:t>
      </w:r>
      <w:r w:rsidR="009A736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A7367" w:rsidRPr="009A7367">
        <w:rPr>
          <w:rFonts w:ascii="Times New Roman" w:hAnsi="Times New Roman" w:cs="Times New Roman"/>
          <w:sz w:val="28"/>
          <w:szCs w:val="28"/>
        </w:rPr>
        <w:t>+(\.\</w:t>
      </w:r>
      <w:r w:rsidR="009A736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A7367" w:rsidRPr="009A7367">
        <w:rPr>
          <w:rFonts w:ascii="Times New Roman" w:hAnsi="Times New Roman" w:cs="Times New Roman"/>
          <w:sz w:val="28"/>
          <w:szCs w:val="28"/>
        </w:rPr>
        <w:t>+)</w:t>
      </w:r>
      <w:r w:rsidR="009A7367">
        <w:rPr>
          <w:rFonts w:ascii="Times New Roman" w:hAnsi="Times New Roman" w:cs="Times New Roman"/>
          <w:sz w:val="28"/>
          <w:szCs w:val="28"/>
        </w:rPr>
        <w:t>?</w:t>
      </w:r>
      <w:r w:rsidR="004D7568">
        <w:rPr>
          <w:rFonts w:ascii="Times New Roman" w:hAnsi="Times New Roman" w:cs="Times New Roman"/>
          <w:sz w:val="28"/>
          <w:szCs w:val="28"/>
        </w:rPr>
        <w:t>$</w:t>
      </w:r>
      <w:r w:rsidR="009A7367" w:rsidRPr="00C6374C">
        <w:rPr>
          <w:rFonts w:ascii="Times New Roman" w:hAnsi="Times New Roman" w:cs="Times New Roman"/>
          <w:sz w:val="28"/>
          <w:szCs w:val="28"/>
        </w:rPr>
        <w:t>'</w:t>
      </w:r>
      <w:r w:rsidR="009A7367" w:rsidRPr="009A7367">
        <w:rPr>
          <w:rFonts w:ascii="Times New Roman" w:hAnsi="Times New Roman" w:cs="Times New Roman"/>
          <w:sz w:val="28"/>
          <w:szCs w:val="28"/>
        </w:rPr>
        <w:t xml:space="preserve"> </w:t>
      </w:r>
      <w:r w:rsidR="009A7367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9A7367" w:rsidRPr="004D7568">
        <w:rPr>
          <w:rFonts w:ascii="Times New Roman" w:hAnsi="Times New Roman" w:cs="Times New Roman"/>
          <w:sz w:val="28"/>
          <w:szCs w:val="28"/>
        </w:rPr>
        <w:t xml:space="preserve"> </w:t>
      </w:r>
      <w:r w:rsidR="009A7367">
        <w:rPr>
          <w:rFonts w:ascii="Times New Roman" w:hAnsi="Times New Roman" w:cs="Times New Roman"/>
          <w:sz w:val="28"/>
          <w:szCs w:val="28"/>
        </w:rPr>
        <w:t>Н</w:t>
      </w:r>
      <w:r w:rsidR="009A7367" w:rsidRPr="004D7568">
        <w:rPr>
          <w:rFonts w:ascii="Times New Roman" w:hAnsi="Times New Roman" w:cs="Times New Roman"/>
          <w:sz w:val="28"/>
          <w:szCs w:val="28"/>
        </w:rPr>
        <w:t>_</w:t>
      </w:r>
      <w:r w:rsidR="009A7367">
        <w:rPr>
          <w:rFonts w:ascii="Times New Roman" w:hAnsi="Times New Roman" w:cs="Times New Roman"/>
          <w:sz w:val="28"/>
          <w:szCs w:val="28"/>
        </w:rPr>
        <w:t>ВЕДОМОСТИ</w:t>
      </w:r>
      <w:r w:rsidR="009A7367" w:rsidRPr="004D7568">
        <w:rPr>
          <w:rFonts w:ascii="Times New Roman" w:hAnsi="Times New Roman" w:cs="Times New Roman"/>
          <w:sz w:val="28"/>
          <w:szCs w:val="28"/>
        </w:rPr>
        <w:t>.</w:t>
      </w:r>
      <w:r w:rsidR="009A7367">
        <w:rPr>
          <w:rFonts w:ascii="Times New Roman" w:hAnsi="Times New Roman" w:cs="Times New Roman"/>
          <w:sz w:val="28"/>
          <w:szCs w:val="28"/>
        </w:rPr>
        <w:t>ОЦЕНКА</w:t>
      </w:r>
      <w:r w:rsidR="009A7367" w:rsidRPr="004D7568">
        <w:rPr>
          <w:rFonts w:ascii="Times New Roman" w:hAnsi="Times New Roman" w:cs="Times New Roman"/>
          <w:sz w:val="28"/>
          <w:szCs w:val="28"/>
        </w:rPr>
        <w:t>::</w:t>
      </w:r>
      <w:r w:rsidR="009A7367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="009A7367" w:rsidRPr="004D7568">
        <w:rPr>
          <w:rFonts w:ascii="Times New Roman" w:hAnsi="Times New Roman" w:cs="Times New Roman"/>
          <w:sz w:val="28"/>
          <w:szCs w:val="28"/>
        </w:rPr>
        <w:t xml:space="preserve"> </w:t>
      </w:r>
      <w:r w:rsidR="009A736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267522">
        <w:rPr>
          <w:rFonts w:ascii="Times New Roman" w:hAnsi="Times New Roman" w:cs="Times New Roman"/>
          <w:sz w:val="28"/>
          <w:szCs w:val="28"/>
        </w:rPr>
        <w:t>)</w:t>
      </w:r>
    </w:p>
    <w:p w14:paraId="35E14793" w14:textId="721DF15A" w:rsidR="00627D5D" w:rsidRPr="004D7568" w:rsidRDefault="00627D5D" w:rsidP="00627D5D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AE2F13" w:rsidRPr="004D7568">
        <w:rPr>
          <w:rFonts w:ascii="Times New Roman" w:hAnsi="Times New Roman" w:cs="Times New Roman"/>
          <w:sz w:val="28"/>
          <w:szCs w:val="28"/>
        </w:rPr>
        <w:t xml:space="preserve"> </w:t>
      </w:r>
      <w:r w:rsidR="00AE2F13">
        <w:rPr>
          <w:rFonts w:ascii="Times New Roman" w:hAnsi="Times New Roman" w:cs="Times New Roman"/>
          <w:sz w:val="28"/>
          <w:szCs w:val="28"/>
        </w:rPr>
        <w:t>Н</w:t>
      </w:r>
      <w:r w:rsidR="00AE2F13" w:rsidRPr="004D7568">
        <w:rPr>
          <w:rFonts w:ascii="Times New Roman" w:hAnsi="Times New Roman" w:cs="Times New Roman"/>
          <w:sz w:val="28"/>
          <w:szCs w:val="28"/>
        </w:rPr>
        <w:t>_</w:t>
      </w:r>
      <w:r w:rsidR="00AE2F13">
        <w:rPr>
          <w:rFonts w:ascii="Times New Roman" w:hAnsi="Times New Roman" w:cs="Times New Roman"/>
          <w:sz w:val="28"/>
          <w:szCs w:val="28"/>
        </w:rPr>
        <w:t>ЛЮДИ</w:t>
      </w:r>
    </w:p>
    <w:p w14:paraId="01C0FF44" w14:textId="767E18A6" w:rsidR="00AE2F13" w:rsidRPr="009A7367" w:rsidRDefault="00AE2F13" w:rsidP="00627D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9A7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A736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УЧЕНИКИ</w:t>
      </w:r>
      <w:r w:rsidRPr="009A7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9A7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3DF1">
        <w:rPr>
          <w:rFonts w:ascii="Times New Roman" w:hAnsi="Times New Roman" w:cs="Times New Roman"/>
          <w:sz w:val="28"/>
          <w:szCs w:val="28"/>
        </w:rPr>
        <w:t>Н</w:t>
      </w:r>
      <w:r w:rsidR="00D33DF1" w:rsidRPr="009A736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33DF1">
        <w:rPr>
          <w:rFonts w:ascii="Times New Roman" w:hAnsi="Times New Roman" w:cs="Times New Roman"/>
          <w:sz w:val="28"/>
          <w:szCs w:val="28"/>
        </w:rPr>
        <w:t>ЛЮДИ</w:t>
      </w:r>
      <w:r w:rsidR="00D33DF1" w:rsidRPr="009A736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33DF1">
        <w:rPr>
          <w:rFonts w:ascii="Times New Roman" w:hAnsi="Times New Roman" w:cs="Times New Roman"/>
          <w:sz w:val="28"/>
          <w:szCs w:val="28"/>
        </w:rPr>
        <w:t>ИД</w:t>
      </w:r>
      <w:r w:rsidR="00D33DF1" w:rsidRPr="009A7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33DF1">
        <w:rPr>
          <w:rFonts w:ascii="Times New Roman" w:hAnsi="Times New Roman" w:cs="Times New Roman"/>
          <w:sz w:val="28"/>
          <w:szCs w:val="28"/>
        </w:rPr>
        <w:t>Н</w:t>
      </w:r>
      <w:r w:rsidR="00D33DF1" w:rsidRPr="009A736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33DF1">
        <w:rPr>
          <w:rFonts w:ascii="Times New Roman" w:hAnsi="Times New Roman" w:cs="Times New Roman"/>
          <w:sz w:val="28"/>
          <w:szCs w:val="28"/>
        </w:rPr>
        <w:t>УЧЕНИКИ</w:t>
      </w:r>
      <w:r w:rsidR="00D33DF1" w:rsidRPr="009A736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841E0">
        <w:rPr>
          <w:rFonts w:ascii="Times New Roman" w:hAnsi="Times New Roman" w:cs="Times New Roman"/>
          <w:sz w:val="28"/>
          <w:szCs w:val="28"/>
        </w:rPr>
        <w:t>ЧЛВК</w:t>
      </w:r>
      <w:r w:rsidR="005841E0" w:rsidRPr="009A736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ИД</w:t>
      </w:r>
    </w:p>
    <w:p w14:paraId="28481FFA" w14:textId="504F48A4" w:rsidR="00AE2F13" w:rsidRPr="009A7367" w:rsidRDefault="00AE2F13" w:rsidP="00627D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9A7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41E0">
        <w:rPr>
          <w:rFonts w:ascii="Times New Roman" w:hAnsi="Times New Roman" w:cs="Times New Roman"/>
          <w:sz w:val="28"/>
          <w:szCs w:val="28"/>
        </w:rPr>
        <w:t>Н</w:t>
      </w:r>
      <w:r w:rsidR="005841E0" w:rsidRPr="009A736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5841E0">
        <w:rPr>
          <w:rFonts w:ascii="Times New Roman" w:hAnsi="Times New Roman" w:cs="Times New Roman"/>
          <w:sz w:val="28"/>
          <w:szCs w:val="28"/>
        </w:rPr>
        <w:t>ОБУЧЕНИЯ</w:t>
      </w:r>
      <w:r w:rsidR="00D33DF1" w:rsidRPr="009A7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3DF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D33DF1" w:rsidRPr="009A7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3DF1">
        <w:rPr>
          <w:rFonts w:ascii="Times New Roman" w:hAnsi="Times New Roman" w:cs="Times New Roman"/>
          <w:sz w:val="28"/>
          <w:szCs w:val="28"/>
        </w:rPr>
        <w:t>Н</w:t>
      </w:r>
      <w:r w:rsidR="00D33DF1" w:rsidRPr="009A736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33DF1">
        <w:rPr>
          <w:rFonts w:ascii="Times New Roman" w:hAnsi="Times New Roman" w:cs="Times New Roman"/>
          <w:sz w:val="28"/>
          <w:szCs w:val="28"/>
        </w:rPr>
        <w:t>УЧЕНИКИ</w:t>
      </w:r>
      <w:r w:rsidR="00D33DF1" w:rsidRPr="009A736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841E0">
        <w:rPr>
          <w:rFonts w:ascii="Times New Roman" w:hAnsi="Times New Roman" w:cs="Times New Roman"/>
          <w:sz w:val="28"/>
          <w:szCs w:val="28"/>
        </w:rPr>
        <w:t>ЧЛВК</w:t>
      </w:r>
      <w:r w:rsidR="005841E0" w:rsidRPr="009A736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33DF1">
        <w:rPr>
          <w:rFonts w:ascii="Times New Roman" w:hAnsi="Times New Roman" w:cs="Times New Roman"/>
          <w:sz w:val="28"/>
          <w:szCs w:val="28"/>
        </w:rPr>
        <w:t>ИД</w:t>
      </w:r>
      <w:r w:rsidR="00D33DF1" w:rsidRPr="009A7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33DF1">
        <w:rPr>
          <w:rFonts w:ascii="Times New Roman" w:hAnsi="Times New Roman" w:cs="Times New Roman"/>
          <w:sz w:val="28"/>
          <w:szCs w:val="28"/>
        </w:rPr>
        <w:t>Н</w:t>
      </w:r>
      <w:r w:rsidR="00D33DF1" w:rsidRPr="009A736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33DF1">
        <w:rPr>
          <w:rFonts w:ascii="Times New Roman" w:hAnsi="Times New Roman" w:cs="Times New Roman"/>
          <w:sz w:val="28"/>
          <w:szCs w:val="28"/>
        </w:rPr>
        <w:t>ОБУЧЕНИЯ</w:t>
      </w:r>
      <w:r w:rsidR="00D33DF1" w:rsidRPr="009A736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33DF1">
        <w:rPr>
          <w:rFonts w:ascii="Times New Roman" w:hAnsi="Times New Roman" w:cs="Times New Roman"/>
          <w:sz w:val="28"/>
          <w:szCs w:val="28"/>
        </w:rPr>
        <w:t>ЧЛВК</w:t>
      </w:r>
      <w:r w:rsidR="00D33DF1" w:rsidRPr="009A736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33DF1">
        <w:rPr>
          <w:rFonts w:ascii="Times New Roman" w:hAnsi="Times New Roman" w:cs="Times New Roman"/>
          <w:sz w:val="28"/>
          <w:szCs w:val="28"/>
        </w:rPr>
        <w:t>ИД</w:t>
      </w:r>
    </w:p>
    <w:p w14:paraId="4AB96D31" w14:textId="0AFA97D1" w:rsidR="00D33DF1" w:rsidRDefault="00D33DF1" w:rsidP="00627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9A7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A736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ВЕДОМОСТИ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D33D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Н_УЧЕНИКИ.</w:t>
      </w:r>
      <w:r w:rsidR="005841E0">
        <w:rPr>
          <w:rFonts w:ascii="Times New Roman" w:hAnsi="Times New Roman" w:cs="Times New Roman"/>
          <w:sz w:val="28"/>
          <w:szCs w:val="28"/>
        </w:rPr>
        <w:t>ЧЛВК_</w:t>
      </w:r>
      <w:r>
        <w:rPr>
          <w:rFonts w:ascii="Times New Roman" w:hAnsi="Times New Roman" w:cs="Times New Roman"/>
          <w:sz w:val="28"/>
          <w:szCs w:val="28"/>
        </w:rPr>
        <w:t>ИД = Н_ВЕДОМОСТИ.ЧЛВК_ИД</w:t>
      </w:r>
    </w:p>
    <w:p w14:paraId="49801E33" w14:textId="1198D418" w:rsidR="00D33DF1" w:rsidRPr="005841E0" w:rsidRDefault="00D33DF1" w:rsidP="00627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</w:p>
    <w:p w14:paraId="2F0D5C8F" w14:textId="63B7D505" w:rsidR="00D33DF1" w:rsidRPr="009905E0" w:rsidRDefault="00D33DF1" w:rsidP="00627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Н_УЧЕНИКИ.ГРУППА = </w:t>
      </w:r>
      <w:r w:rsidR="005841E0" w:rsidRPr="00C6374C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4100</w:t>
      </w:r>
      <w:r w:rsidR="005841E0" w:rsidRPr="00C6374C">
        <w:rPr>
          <w:rFonts w:ascii="Times New Roman" w:hAnsi="Times New Roman" w:cs="Times New Roman"/>
          <w:sz w:val="28"/>
          <w:szCs w:val="28"/>
        </w:rPr>
        <w:t>'</w:t>
      </w:r>
      <w:r w:rsidR="005841E0" w:rsidRPr="009905E0">
        <w:rPr>
          <w:rFonts w:ascii="Times New Roman" w:hAnsi="Times New Roman" w:cs="Times New Roman"/>
          <w:sz w:val="28"/>
          <w:szCs w:val="28"/>
        </w:rPr>
        <w:t xml:space="preserve"> </w:t>
      </w:r>
      <w:r w:rsidR="005841E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9905E0" w:rsidRPr="009905E0">
        <w:rPr>
          <w:rFonts w:ascii="Times New Roman" w:hAnsi="Times New Roman" w:cs="Times New Roman"/>
          <w:sz w:val="28"/>
          <w:szCs w:val="28"/>
        </w:rPr>
        <w:t xml:space="preserve"> </w:t>
      </w:r>
      <w:r w:rsidR="009905E0">
        <w:rPr>
          <w:rFonts w:ascii="Times New Roman" w:hAnsi="Times New Roman" w:cs="Times New Roman"/>
          <w:sz w:val="28"/>
          <w:szCs w:val="28"/>
        </w:rPr>
        <w:t xml:space="preserve">Н_ВЕДОМОСТИ.ОЦЕНКА </w:t>
      </w:r>
      <w:r w:rsidR="004D7568" w:rsidRPr="004D7568">
        <w:rPr>
          <w:rFonts w:ascii="Times New Roman" w:hAnsi="Times New Roman" w:cs="Times New Roman"/>
          <w:sz w:val="28"/>
          <w:szCs w:val="28"/>
          <w:u w:val="single"/>
        </w:rPr>
        <w:t>~</w:t>
      </w:r>
      <w:r w:rsidR="004D7568">
        <w:rPr>
          <w:rFonts w:ascii="Times New Roman" w:hAnsi="Times New Roman" w:cs="Times New Roman"/>
          <w:sz w:val="28"/>
          <w:szCs w:val="28"/>
        </w:rPr>
        <w:t xml:space="preserve"> </w:t>
      </w:r>
      <w:r w:rsidR="004D7568" w:rsidRPr="00C6374C">
        <w:rPr>
          <w:rFonts w:ascii="Times New Roman" w:hAnsi="Times New Roman" w:cs="Times New Roman"/>
          <w:sz w:val="28"/>
          <w:szCs w:val="28"/>
        </w:rPr>
        <w:t>'</w:t>
      </w:r>
      <w:r w:rsidR="004D7568" w:rsidRPr="009A7367">
        <w:rPr>
          <w:rFonts w:ascii="Times New Roman" w:hAnsi="Times New Roman" w:cs="Times New Roman"/>
          <w:sz w:val="28"/>
          <w:szCs w:val="28"/>
        </w:rPr>
        <w:t>^\</w:t>
      </w:r>
      <w:r w:rsidR="004D75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D7568" w:rsidRPr="009A7367">
        <w:rPr>
          <w:rFonts w:ascii="Times New Roman" w:hAnsi="Times New Roman" w:cs="Times New Roman"/>
          <w:sz w:val="28"/>
          <w:szCs w:val="28"/>
        </w:rPr>
        <w:t>+(\.\</w:t>
      </w:r>
      <w:r w:rsidR="004D75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D7568" w:rsidRPr="009A7367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="004D7568" w:rsidRPr="009A7367">
        <w:rPr>
          <w:rFonts w:ascii="Times New Roman" w:hAnsi="Times New Roman" w:cs="Times New Roman"/>
          <w:sz w:val="28"/>
          <w:szCs w:val="28"/>
        </w:rPr>
        <w:t>)</w:t>
      </w:r>
      <w:r w:rsidR="004D7568">
        <w:rPr>
          <w:rFonts w:ascii="Times New Roman" w:hAnsi="Times New Roman" w:cs="Times New Roman"/>
          <w:sz w:val="28"/>
          <w:szCs w:val="28"/>
        </w:rPr>
        <w:t>?$</w:t>
      </w:r>
      <w:proofErr w:type="gramEnd"/>
      <w:r w:rsidR="004D7568" w:rsidRPr="00C6374C">
        <w:rPr>
          <w:rFonts w:ascii="Times New Roman" w:hAnsi="Times New Roman" w:cs="Times New Roman"/>
          <w:sz w:val="28"/>
          <w:szCs w:val="28"/>
        </w:rPr>
        <w:t>'</w:t>
      </w:r>
    </w:p>
    <w:p w14:paraId="555EE9AC" w14:textId="2FA39167" w:rsidR="000F5331" w:rsidRDefault="00AC095E" w:rsidP="00627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0F5331">
        <w:rPr>
          <w:rFonts w:ascii="Times New Roman" w:hAnsi="Times New Roman" w:cs="Times New Roman"/>
          <w:sz w:val="28"/>
          <w:szCs w:val="28"/>
        </w:rPr>
        <w:t xml:space="preserve"> </w:t>
      </w:r>
      <w:r w:rsidR="000F5331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0F5331" w:rsidRPr="000F53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0DECAB" w14:textId="116F14FF" w:rsidR="00D33DF1" w:rsidRPr="005841E0" w:rsidRDefault="00D33DF1" w:rsidP="00627D5D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</w:rPr>
        <w:t>Н</w:t>
      </w:r>
      <w:r w:rsidRPr="00AE2F13">
        <w:rPr>
          <w:rFonts w:ascii="Times New Roman" w:hAnsi="Times New Roman" w:cs="Times New Roman"/>
          <w:sz w:val="28"/>
          <w:szCs w:val="28"/>
        </w:rPr>
        <w:t>_</w:t>
      </w:r>
      <w:r w:rsidRPr="00C6374C">
        <w:rPr>
          <w:rFonts w:ascii="Times New Roman" w:hAnsi="Times New Roman" w:cs="Times New Roman"/>
          <w:sz w:val="28"/>
          <w:szCs w:val="28"/>
        </w:rPr>
        <w:t>УЧЕНИКИ</w:t>
      </w:r>
      <w:r w:rsidRPr="00AE2F13">
        <w:rPr>
          <w:rFonts w:ascii="Times New Roman" w:hAnsi="Times New Roman" w:cs="Times New Roman"/>
          <w:sz w:val="28"/>
          <w:szCs w:val="28"/>
        </w:rPr>
        <w:t>.</w:t>
      </w:r>
      <w:r w:rsidR="005841E0">
        <w:rPr>
          <w:rFonts w:ascii="Times New Roman" w:hAnsi="Times New Roman" w:cs="Times New Roman"/>
          <w:sz w:val="28"/>
          <w:szCs w:val="28"/>
        </w:rPr>
        <w:t>ЧЛВК_</w:t>
      </w:r>
      <w:r w:rsidRPr="00C6374C">
        <w:rPr>
          <w:rFonts w:ascii="Times New Roman" w:hAnsi="Times New Roman" w:cs="Times New Roman"/>
          <w:sz w:val="28"/>
          <w:szCs w:val="28"/>
        </w:rPr>
        <w:t>ИД</w:t>
      </w:r>
      <w:r w:rsidR="005841E0" w:rsidRPr="005841E0">
        <w:rPr>
          <w:rFonts w:ascii="Times New Roman" w:hAnsi="Times New Roman" w:cs="Times New Roman"/>
          <w:sz w:val="28"/>
          <w:szCs w:val="28"/>
        </w:rPr>
        <w:t>,</w:t>
      </w:r>
    </w:p>
    <w:p w14:paraId="1E148103" w14:textId="6D85311B" w:rsidR="00D33DF1" w:rsidRPr="005841E0" w:rsidRDefault="00D33DF1" w:rsidP="00627D5D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</w:rPr>
        <w:t>Н</w:t>
      </w:r>
      <w:r w:rsidRPr="00AE2F13">
        <w:rPr>
          <w:rFonts w:ascii="Times New Roman" w:hAnsi="Times New Roman" w:cs="Times New Roman"/>
          <w:sz w:val="28"/>
          <w:szCs w:val="28"/>
        </w:rPr>
        <w:t>_</w:t>
      </w:r>
      <w:r w:rsidRPr="00C6374C">
        <w:rPr>
          <w:rFonts w:ascii="Times New Roman" w:hAnsi="Times New Roman" w:cs="Times New Roman"/>
          <w:sz w:val="28"/>
          <w:szCs w:val="28"/>
        </w:rPr>
        <w:t>ЛЮДИ</w:t>
      </w:r>
      <w:r w:rsidRPr="00AE2F13">
        <w:rPr>
          <w:rFonts w:ascii="Times New Roman" w:hAnsi="Times New Roman" w:cs="Times New Roman"/>
          <w:sz w:val="28"/>
          <w:szCs w:val="28"/>
        </w:rPr>
        <w:t>.</w:t>
      </w:r>
      <w:r w:rsidRPr="00C6374C">
        <w:rPr>
          <w:rFonts w:ascii="Times New Roman" w:hAnsi="Times New Roman" w:cs="Times New Roman"/>
          <w:sz w:val="28"/>
          <w:szCs w:val="28"/>
        </w:rPr>
        <w:t>ФАМИЛИ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841E0" w:rsidRPr="005841E0">
        <w:rPr>
          <w:rFonts w:ascii="Times New Roman" w:hAnsi="Times New Roman" w:cs="Times New Roman"/>
          <w:sz w:val="28"/>
          <w:szCs w:val="28"/>
        </w:rPr>
        <w:t>,</w:t>
      </w:r>
    </w:p>
    <w:p w14:paraId="63E20AE0" w14:textId="29B9DB09" w:rsidR="00D33DF1" w:rsidRPr="009A7367" w:rsidRDefault="00D33DF1" w:rsidP="00627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E2F1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ЛЮДИ</w:t>
      </w:r>
      <w:r w:rsidRPr="00AE2F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ИМЯ</w:t>
      </w:r>
      <w:r w:rsidR="005841E0" w:rsidRPr="009A7367">
        <w:rPr>
          <w:rFonts w:ascii="Times New Roman" w:hAnsi="Times New Roman" w:cs="Times New Roman"/>
          <w:sz w:val="28"/>
          <w:szCs w:val="28"/>
        </w:rPr>
        <w:t>,</w:t>
      </w:r>
    </w:p>
    <w:p w14:paraId="4887CFAD" w14:textId="5D536622" w:rsidR="00D33DF1" w:rsidRPr="000F5331" w:rsidRDefault="00D33DF1" w:rsidP="00627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Н_ЛЮДИ.ОТЧЕСТВО</w:t>
      </w:r>
    </w:p>
    <w:p w14:paraId="64BB93BA" w14:textId="65853304" w:rsidR="002214CE" w:rsidRPr="009905E0" w:rsidRDefault="002214CE" w:rsidP="00D33DF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6374C">
        <w:rPr>
          <w:rFonts w:ascii="Times New Roman" w:hAnsi="Times New Roman" w:cs="Times New Roman"/>
          <w:sz w:val="28"/>
          <w:szCs w:val="28"/>
          <w:u w:val="single"/>
          <w:lang w:val="en-US"/>
        </w:rPr>
        <w:t>HAVING</w:t>
      </w:r>
      <w:r w:rsidR="00AC095E" w:rsidRPr="004D756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gramStart"/>
      <w:r w:rsidR="00AC095E">
        <w:rPr>
          <w:rFonts w:ascii="Times New Roman" w:hAnsi="Times New Roman" w:cs="Times New Roman"/>
          <w:sz w:val="28"/>
          <w:szCs w:val="28"/>
          <w:u w:val="single"/>
          <w:lang w:val="en-US"/>
        </w:rPr>
        <w:t>AVG</w:t>
      </w:r>
      <w:r w:rsidR="00AC095E" w:rsidRPr="004D7568">
        <w:rPr>
          <w:rFonts w:ascii="Times New Roman" w:hAnsi="Times New Roman" w:cs="Times New Roman"/>
          <w:sz w:val="28"/>
          <w:szCs w:val="28"/>
          <w:u w:val="single"/>
          <w:lang w:val="en-US"/>
        </w:rPr>
        <w:t>(</w:t>
      </w:r>
      <w:proofErr w:type="gramEnd"/>
      <w:r w:rsidR="009905E0">
        <w:rPr>
          <w:rFonts w:ascii="Times New Roman" w:hAnsi="Times New Roman" w:cs="Times New Roman"/>
          <w:sz w:val="28"/>
          <w:szCs w:val="28"/>
          <w:u w:val="single"/>
          <w:lang w:val="en-US"/>
        </w:rPr>
        <w:t>CASE</w:t>
      </w:r>
      <w:r w:rsidR="009905E0" w:rsidRPr="004D756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9905E0">
        <w:rPr>
          <w:rFonts w:ascii="Times New Roman" w:hAnsi="Times New Roman" w:cs="Times New Roman"/>
          <w:sz w:val="28"/>
          <w:szCs w:val="28"/>
          <w:u w:val="single"/>
          <w:lang w:val="en-US"/>
        </w:rPr>
        <w:t>WHEN</w:t>
      </w:r>
      <w:r w:rsidR="009905E0" w:rsidRPr="004D756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D33DF1">
        <w:rPr>
          <w:rFonts w:ascii="Times New Roman" w:hAnsi="Times New Roman" w:cs="Times New Roman"/>
          <w:sz w:val="28"/>
          <w:szCs w:val="28"/>
          <w:u w:val="single"/>
        </w:rPr>
        <w:t>Н</w:t>
      </w:r>
      <w:r w:rsidR="00D33DF1" w:rsidRPr="004D7568">
        <w:rPr>
          <w:rFonts w:ascii="Times New Roman" w:hAnsi="Times New Roman" w:cs="Times New Roman"/>
          <w:sz w:val="28"/>
          <w:szCs w:val="28"/>
          <w:u w:val="single"/>
          <w:lang w:val="en-US"/>
        </w:rPr>
        <w:t>_</w:t>
      </w:r>
      <w:r w:rsidR="00D33DF1">
        <w:rPr>
          <w:rFonts w:ascii="Times New Roman" w:hAnsi="Times New Roman" w:cs="Times New Roman"/>
          <w:sz w:val="28"/>
          <w:szCs w:val="28"/>
          <w:u w:val="single"/>
        </w:rPr>
        <w:t>ВЕДОМОСТИ</w:t>
      </w:r>
      <w:r w:rsidR="00D33DF1" w:rsidRPr="004D7568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="00D33DF1">
        <w:rPr>
          <w:rFonts w:ascii="Times New Roman" w:hAnsi="Times New Roman" w:cs="Times New Roman"/>
          <w:sz w:val="28"/>
          <w:szCs w:val="28"/>
          <w:u w:val="single"/>
        </w:rPr>
        <w:t>ОЦЕНКА</w:t>
      </w:r>
      <w:r w:rsidR="004D7568" w:rsidRPr="004D7568">
        <w:rPr>
          <w:rFonts w:ascii="Times New Roman" w:hAnsi="Times New Roman" w:cs="Times New Roman"/>
          <w:sz w:val="28"/>
          <w:szCs w:val="28"/>
          <w:u w:val="single"/>
          <w:lang w:val="en-US"/>
        </w:rPr>
        <w:t>~</w:t>
      </w:r>
      <w:r w:rsidR="004D7568" w:rsidRPr="004D7568">
        <w:rPr>
          <w:rFonts w:ascii="Times New Roman" w:hAnsi="Times New Roman" w:cs="Times New Roman"/>
          <w:sz w:val="28"/>
          <w:szCs w:val="28"/>
          <w:lang w:val="en-US"/>
        </w:rPr>
        <w:t xml:space="preserve"> '^\</w:t>
      </w:r>
      <w:r w:rsidR="004D75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D7568" w:rsidRPr="004D7568">
        <w:rPr>
          <w:rFonts w:ascii="Times New Roman" w:hAnsi="Times New Roman" w:cs="Times New Roman"/>
          <w:sz w:val="28"/>
          <w:szCs w:val="28"/>
          <w:lang w:val="en-US"/>
        </w:rPr>
        <w:t>+(\.\</w:t>
      </w:r>
      <w:r w:rsidR="004D75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D7568" w:rsidRPr="004D7568">
        <w:rPr>
          <w:rFonts w:ascii="Times New Roman" w:hAnsi="Times New Roman" w:cs="Times New Roman"/>
          <w:sz w:val="28"/>
          <w:szCs w:val="28"/>
          <w:lang w:val="en-US"/>
        </w:rPr>
        <w:t xml:space="preserve">+)?$' </w:t>
      </w:r>
      <w:r w:rsidR="004D7568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4D7568" w:rsidRPr="004D75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7568">
        <w:rPr>
          <w:rFonts w:ascii="Times New Roman" w:hAnsi="Times New Roman" w:cs="Times New Roman"/>
          <w:sz w:val="28"/>
          <w:szCs w:val="28"/>
        </w:rPr>
        <w:t>Н</w:t>
      </w:r>
      <w:r w:rsidR="004D7568" w:rsidRPr="004D756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D7568">
        <w:rPr>
          <w:rFonts w:ascii="Times New Roman" w:hAnsi="Times New Roman" w:cs="Times New Roman"/>
          <w:sz w:val="28"/>
          <w:szCs w:val="28"/>
        </w:rPr>
        <w:t>ВЕДОМОСТИ</w:t>
      </w:r>
      <w:r w:rsidR="004D7568" w:rsidRPr="004D756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D7568">
        <w:rPr>
          <w:rFonts w:ascii="Times New Roman" w:hAnsi="Times New Roman" w:cs="Times New Roman"/>
          <w:sz w:val="28"/>
          <w:szCs w:val="28"/>
        </w:rPr>
        <w:t>ОЦЕНКА</w:t>
      </w:r>
      <w:r w:rsidR="004D7568" w:rsidRPr="004D7568">
        <w:rPr>
          <w:rFonts w:ascii="Times New Roman" w:hAnsi="Times New Roman" w:cs="Times New Roman"/>
          <w:sz w:val="28"/>
          <w:szCs w:val="28"/>
          <w:lang w:val="en-US"/>
        </w:rPr>
        <w:t>::</w:t>
      </w:r>
      <w:r w:rsidR="004D7568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="004D7568" w:rsidRPr="004D75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756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D33DF1" w:rsidRPr="009905E0">
        <w:rPr>
          <w:rFonts w:ascii="Times New Roman" w:hAnsi="Times New Roman" w:cs="Times New Roman"/>
          <w:sz w:val="28"/>
          <w:szCs w:val="28"/>
          <w:u w:val="single"/>
          <w:lang w:val="en-US"/>
        </w:rPr>
        <w:t>) &lt; (</w:t>
      </w:r>
    </w:p>
    <w:p w14:paraId="66C9FB34" w14:textId="0887F291" w:rsidR="00D33DF1" w:rsidRPr="009A7367" w:rsidRDefault="00D33DF1" w:rsidP="00D33DF1">
      <w:pPr>
        <w:rPr>
          <w:rFonts w:ascii="Times New Roman" w:hAnsi="Times New Roman" w:cs="Times New Roman"/>
          <w:sz w:val="28"/>
          <w:szCs w:val="28"/>
          <w:u w:val="single"/>
        </w:rPr>
      </w:pPr>
      <w:r w:rsidRPr="009905E0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  <w:t xml:space="preserve">SELECT </w:t>
      </w:r>
      <w:proofErr w:type="gramStart"/>
      <w:r w:rsidRPr="009905E0">
        <w:rPr>
          <w:rFonts w:ascii="Times New Roman" w:hAnsi="Times New Roman" w:cs="Times New Roman"/>
          <w:sz w:val="28"/>
          <w:szCs w:val="28"/>
          <w:u w:val="single"/>
          <w:lang w:val="en-US"/>
        </w:rPr>
        <w:t>AVG(</w:t>
      </w:r>
      <w:proofErr w:type="gramEnd"/>
      <w:r w:rsidR="009905E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CASE WHEN </w:t>
      </w:r>
      <w:r>
        <w:rPr>
          <w:rFonts w:ascii="Times New Roman" w:hAnsi="Times New Roman" w:cs="Times New Roman"/>
          <w:sz w:val="28"/>
          <w:szCs w:val="28"/>
          <w:u w:val="single"/>
        </w:rPr>
        <w:t>Н</w:t>
      </w:r>
      <w:r w:rsidRPr="009905E0">
        <w:rPr>
          <w:rFonts w:ascii="Times New Roman" w:hAnsi="Times New Roman" w:cs="Times New Roman"/>
          <w:sz w:val="28"/>
          <w:szCs w:val="28"/>
          <w:u w:val="single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</w:rPr>
        <w:t>ВЕДОМОСТИ</w:t>
      </w:r>
      <w:r w:rsidRPr="009905E0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ОЦЕНКА</w:t>
      </w:r>
      <w:r w:rsidR="004D7568" w:rsidRPr="004D7568">
        <w:rPr>
          <w:rFonts w:ascii="Times New Roman" w:hAnsi="Times New Roman" w:cs="Times New Roman"/>
          <w:sz w:val="28"/>
          <w:szCs w:val="28"/>
          <w:u w:val="single"/>
          <w:lang w:val="en-US"/>
        </w:rPr>
        <w:t>~</w:t>
      </w:r>
      <w:r w:rsidR="004D7568" w:rsidRPr="004D7568">
        <w:rPr>
          <w:rFonts w:ascii="Times New Roman" w:hAnsi="Times New Roman" w:cs="Times New Roman"/>
          <w:sz w:val="28"/>
          <w:szCs w:val="28"/>
          <w:lang w:val="en-US"/>
        </w:rPr>
        <w:t xml:space="preserve"> '^\</w:t>
      </w:r>
      <w:r w:rsidR="004D75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D7568" w:rsidRPr="004D7568">
        <w:rPr>
          <w:rFonts w:ascii="Times New Roman" w:hAnsi="Times New Roman" w:cs="Times New Roman"/>
          <w:sz w:val="28"/>
          <w:szCs w:val="28"/>
          <w:lang w:val="en-US"/>
        </w:rPr>
        <w:t>+(\.\</w:t>
      </w:r>
      <w:r w:rsidR="004D75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D7568" w:rsidRPr="004D7568">
        <w:rPr>
          <w:rFonts w:ascii="Times New Roman" w:hAnsi="Times New Roman" w:cs="Times New Roman"/>
          <w:sz w:val="28"/>
          <w:szCs w:val="28"/>
          <w:lang w:val="en-US"/>
        </w:rPr>
        <w:t xml:space="preserve">+)?$' </w:t>
      </w:r>
      <w:r w:rsidR="004D7568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4D7568" w:rsidRPr="004D7568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GoBack"/>
      <w:r w:rsidR="004D7568">
        <w:rPr>
          <w:rFonts w:ascii="Times New Roman" w:hAnsi="Times New Roman" w:cs="Times New Roman"/>
          <w:sz w:val="28"/>
          <w:szCs w:val="28"/>
        </w:rPr>
        <w:t>Н</w:t>
      </w:r>
      <w:r w:rsidR="004D7568" w:rsidRPr="004D7568">
        <w:rPr>
          <w:rFonts w:ascii="Times New Roman" w:hAnsi="Times New Roman" w:cs="Times New Roman"/>
          <w:sz w:val="28"/>
          <w:szCs w:val="28"/>
        </w:rPr>
        <w:t>_</w:t>
      </w:r>
      <w:r w:rsidR="004D7568">
        <w:rPr>
          <w:rFonts w:ascii="Times New Roman" w:hAnsi="Times New Roman" w:cs="Times New Roman"/>
          <w:sz w:val="28"/>
          <w:szCs w:val="28"/>
        </w:rPr>
        <w:t>ВЕДОМОСТИ</w:t>
      </w:r>
      <w:r w:rsidR="004D7568" w:rsidRPr="004D7568">
        <w:rPr>
          <w:rFonts w:ascii="Times New Roman" w:hAnsi="Times New Roman" w:cs="Times New Roman"/>
          <w:sz w:val="28"/>
          <w:szCs w:val="28"/>
        </w:rPr>
        <w:t>.</w:t>
      </w:r>
      <w:r w:rsidR="004D7568">
        <w:rPr>
          <w:rFonts w:ascii="Times New Roman" w:hAnsi="Times New Roman" w:cs="Times New Roman"/>
          <w:sz w:val="28"/>
          <w:szCs w:val="28"/>
        </w:rPr>
        <w:t>ОЦЕНКА</w:t>
      </w:r>
      <w:r w:rsidR="004D7568" w:rsidRPr="004D7568">
        <w:rPr>
          <w:rFonts w:ascii="Times New Roman" w:hAnsi="Times New Roman" w:cs="Times New Roman"/>
          <w:sz w:val="28"/>
          <w:szCs w:val="28"/>
        </w:rPr>
        <w:t>::</w:t>
      </w:r>
      <w:r w:rsidR="004D7568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="004D7568" w:rsidRPr="004D7568">
        <w:rPr>
          <w:rFonts w:ascii="Times New Roman" w:hAnsi="Times New Roman" w:cs="Times New Roman"/>
          <w:sz w:val="28"/>
          <w:szCs w:val="28"/>
        </w:rPr>
        <w:t xml:space="preserve"> </w:t>
      </w:r>
      <w:r w:rsidR="004D756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A7367">
        <w:rPr>
          <w:rFonts w:ascii="Times New Roman" w:hAnsi="Times New Roman" w:cs="Times New Roman"/>
          <w:sz w:val="28"/>
          <w:szCs w:val="28"/>
          <w:u w:val="single"/>
        </w:rPr>
        <w:t>)</w:t>
      </w:r>
    </w:p>
    <w:bookmarkEnd w:id="7"/>
    <w:p w14:paraId="544F6159" w14:textId="1AF22E9A" w:rsidR="00D33DF1" w:rsidRPr="009A7367" w:rsidRDefault="00D33DF1" w:rsidP="00D33DF1">
      <w:pPr>
        <w:rPr>
          <w:rFonts w:ascii="Times New Roman" w:hAnsi="Times New Roman" w:cs="Times New Roman"/>
          <w:sz w:val="28"/>
          <w:szCs w:val="28"/>
          <w:u w:val="single"/>
        </w:rPr>
      </w:pPr>
      <w:r w:rsidRPr="009A7367">
        <w:rPr>
          <w:rFonts w:ascii="Times New Roman" w:hAnsi="Times New Roman" w:cs="Times New Roman"/>
          <w:sz w:val="28"/>
          <w:szCs w:val="28"/>
          <w:u w:val="single"/>
        </w:rPr>
        <w:tab/>
      </w:r>
      <w:r w:rsidR="005841E0">
        <w:rPr>
          <w:rFonts w:ascii="Times New Roman" w:hAnsi="Times New Roman" w:cs="Times New Roman"/>
          <w:sz w:val="28"/>
          <w:szCs w:val="28"/>
          <w:u w:val="single"/>
          <w:lang w:val="en-US"/>
        </w:rPr>
        <w:t>FROM</w:t>
      </w:r>
      <w:r w:rsidR="005841E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Н_УЧЕНИКИ</w:t>
      </w:r>
    </w:p>
    <w:p w14:paraId="4531BE01" w14:textId="57F2848A" w:rsidR="00D33DF1" w:rsidRDefault="00D33DF1" w:rsidP="00D33DF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JOIN</w:t>
      </w:r>
      <w:r w:rsidRPr="00D33DF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Н_ВЕДОМОСТИ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ON</w:t>
      </w:r>
      <w:r w:rsidRPr="00D33DF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Н_УЧЕНИКИ.</w:t>
      </w:r>
      <w:r w:rsidR="005841E0">
        <w:rPr>
          <w:rFonts w:ascii="Times New Roman" w:hAnsi="Times New Roman" w:cs="Times New Roman"/>
          <w:sz w:val="28"/>
          <w:szCs w:val="28"/>
          <w:u w:val="single"/>
        </w:rPr>
        <w:t>ЧЛВК_</w:t>
      </w:r>
      <w:r>
        <w:rPr>
          <w:rFonts w:ascii="Times New Roman" w:hAnsi="Times New Roman" w:cs="Times New Roman"/>
          <w:sz w:val="28"/>
          <w:szCs w:val="28"/>
          <w:u w:val="single"/>
        </w:rPr>
        <w:t>ИД = Н_ВЕДОМОСТИ.ЧЛВК_ИД</w:t>
      </w:r>
    </w:p>
    <w:p w14:paraId="0DD37DA0" w14:textId="35509A20" w:rsidR="005841E0" w:rsidRPr="009A7367" w:rsidRDefault="005841E0" w:rsidP="00D33DF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WHERE</w:t>
      </w:r>
    </w:p>
    <w:p w14:paraId="70359A9C" w14:textId="410FE368" w:rsidR="005841E0" w:rsidRPr="004D7568" w:rsidRDefault="005841E0" w:rsidP="00D33DF1">
      <w:pPr>
        <w:rPr>
          <w:rFonts w:ascii="Times New Roman" w:hAnsi="Times New Roman" w:cs="Times New Roman"/>
          <w:sz w:val="28"/>
          <w:szCs w:val="28"/>
        </w:rPr>
      </w:pPr>
      <w:r w:rsidRPr="009A7367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Н_УЧЕНИКИ.ГРУППА = </w:t>
      </w:r>
      <w:r w:rsidRPr="00C6374C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u w:val="single"/>
        </w:rPr>
        <w:t>1100</w:t>
      </w:r>
      <w:r w:rsidRPr="00C6374C">
        <w:rPr>
          <w:rFonts w:ascii="Times New Roman" w:hAnsi="Times New Roman" w:cs="Times New Roman"/>
          <w:sz w:val="28"/>
          <w:szCs w:val="28"/>
        </w:rPr>
        <w:t>'</w:t>
      </w:r>
      <w:r w:rsidR="009905E0" w:rsidRPr="009905E0">
        <w:rPr>
          <w:rFonts w:ascii="Times New Roman" w:hAnsi="Times New Roman" w:cs="Times New Roman"/>
          <w:sz w:val="28"/>
          <w:szCs w:val="28"/>
        </w:rPr>
        <w:t xml:space="preserve"> </w:t>
      </w:r>
      <w:r w:rsidR="009905E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9905E0" w:rsidRPr="009905E0">
        <w:rPr>
          <w:rFonts w:ascii="Times New Roman" w:hAnsi="Times New Roman" w:cs="Times New Roman"/>
          <w:sz w:val="28"/>
          <w:szCs w:val="28"/>
        </w:rPr>
        <w:t xml:space="preserve"> </w:t>
      </w:r>
      <w:r w:rsidR="009905E0">
        <w:rPr>
          <w:rFonts w:ascii="Times New Roman" w:hAnsi="Times New Roman" w:cs="Times New Roman"/>
          <w:sz w:val="28"/>
          <w:szCs w:val="28"/>
        </w:rPr>
        <w:t xml:space="preserve">Н_ВЕДОМОСТИ.ОЦЕНКА </w:t>
      </w:r>
      <w:r w:rsidR="004D7568" w:rsidRPr="004D7568">
        <w:rPr>
          <w:rFonts w:ascii="Times New Roman" w:hAnsi="Times New Roman" w:cs="Times New Roman"/>
          <w:sz w:val="28"/>
          <w:szCs w:val="28"/>
          <w:u w:val="single"/>
        </w:rPr>
        <w:t>~</w:t>
      </w:r>
      <w:r w:rsidR="004D7568" w:rsidRPr="004D7568">
        <w:rPr>
          <w:rFonts w:ascii="Times New Roman" w:hAnsi="Times New Roman" w:cs="Times New Roman"/>
          <w:sz w:val="28"/>
          <w:szCs w:val="28"/>
        </w:rPr>
        <w:t xml:space="preserve"> '^\</w:t>
      </w:r>
      <w:r w:rsidR="004D75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D7568" w:rsidRPr="004D7568">
        <w:rPr>
          <w:rFonts w:ascii="Times New Roman" w:hAnsi="Times New Roman" w:cs="Times New Roman"/>
          <w:sz w:val="28"/>
          <w:szCs w:val="28"/>
        </w:rPr>
        <w:t>+(\.\</w:t>
      </w:r>
      <w:r w:rsidR="004D75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D7568" w:rsidRPr="004D7568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="004D7568" w:rsidRPr="004D7568">
        <w:rPr>
          <w:rFonts w:ascii="Times New Roman" w:hAnsi="Times New Roman" w:cs="Times New Roman"/>
          <w:sz w:val="28"/>
          <w:szCs w:val="28"/>
        </w:rPr>
        <w:t>)?$</w:t>
      </w:r>
      <w:proofErr w:type="gramEnd"/>
      <w:r w:rsidR="004D7568" w:rsidRPr="004D7568">
        <w:rPr>
          <w:rFonts w:ascii="Times New Roman" w:hAnsi="Times New Roman" w:cs="Times New Roman"/>
          <w:sz w:val="28"/>
          <w:szCs w:val="28"/>
        </w:rPr>
        <w:t>'</w:t>
      </w:r>
    </w:p>
    <w:p w14:paraId="2FE22F58" w14:textId="1E6F5904" w:rsidR="00E700B0" w:rsidRPr="00C6374C" w:rsidRDefault="002214CE" w:rsidP="00E700B0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</w:rPr>
        <w:t>);</w:t>
      </w:r>
    </w:p>
    <w:p w14:paraId="77032210" w14:textId="74F58A61" w:rsidR="00BF2C37" w:rsidRPr="00C6374C" w:rsidRDefault="00BF2C37" w:rsidP="00BF2C37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8" w:name="_Toc131592304"/>
      <w:r w:rsidRPr="00C6374C">
        <w:rPr>
          <w:rFonts w:ascii="Times New Roman" w:hAnsi="Times New Roman" w:cs="Times New Roman"/>
          <w:sz w:val="28"/>
          <w:szCs w:val="28"/>
        </w:rPr>
        <w:t>6.</w:t>
      </w:r>
      <w:bookmarkEnd w:id="8"/>
    </w:p>
    <w:p w14:paraId="0ACAA4C7" w14:textId="7D8F2F97" w:rsidR="00EB39A9" w:rsidRPr="00C6374C" w:rsidRDefault="00EB39A9" w:rsidP="00EB39A9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Н_УЧЕНИКИ.ГРУППА, Н_УЧЕНИКИ.ИД</w:t>
      </w:r>
      <w:r w:rsidR="00766238" w:rsidRPr="00C6374C">
        <w:rPr>
          <w:rFonts w:ascii="Times New Roman" w:hAnsi="Times New Roman" w:cs="Times New Roman"/>
          <w:sz w:val="28"/>
          <w:szCs w:val="28"/>
        </w:rPr>
        <w:t>, Н_ЛЮДИ.ФАМИЛИЯ, Н_ЛЮДИ.ИМЯ, Н_ЛЮДИ.ОТЧЕСТВО</w:t>
      </w:r>
    </w:p>
    <w:p w14:paraId="515F7045" w14:textId="3A318263" w:rsidR="00374945" w:rsidRPr="00C6374C" w:rsidRDefault="00374945" w:rsidP="00EB39A9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B36612">
        <w:rPr>
          <w:rFonts w:ascii="Times New Roman" w:hAnsi="Times New Roman" w:cs="Times New Roman"/>
          <w:sz w:val="28"/>
          <w:szCs w:val="28"/>
        </w:rPr>
        <w:t xml:space="preserve"> </w:t>
      </w:r>
      <w:r w:rsidRPr="00C6374C">
        <w:rPr>
          <w:rFonts w:ascii="Times New Roman" w:hAnsi="Times New Roman" w:cs="Times New Roman"/>
          <w:sz w:val="28"/>
          <w:szCs w:val="28"/>
        </w:rPr>
        <w:t>Н_УЧЕНИКИ</w:t>
      </w:r>
    </w:p>
    <w:p w14:paraId="1863D99F" w14:textId="177BBFFE" w:rsidR="00374945" w:rsidRPr="00C6374C" w:rsidRDefault="00374945" w:rsidP="00EB39A9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</w:rPr>
        <w:t>INNER JOIN Н_ЛЮДИ ON Н_ЛЮДИ.ИД = Н_УЧЕНИКИ.ЧЛВК_ИД</w:t>
      </w:r>
    </w:p>
    <w:p w14:paraId="01811E83" w14:textId="5138B6E6" w:rsidR="00C6374C" w:rsidRPr="00C6374C" w:rsidRDefault="00C6374C" w:rsidP="00EB39A9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C6374C">
        <w:rPr>
          <w:rFonts w:ascii="Times New Roman" w:hAnsi="Times New Roman" w:cs="Times New Roman"/>
          <w:sz w:val="28"/>
          <w:szCs w:val="28"/>
        </w:rPr>
        <w:t xml:space="preserve"> 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Н_ФОРМЫ_ОБУЧЕНИЯ 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Н_ФОРМЫ_ОБУЧЕНИЯ.ИД = Н_УЧЕНИКИ.ЧЛВК_ИД</w:t>
      </w:r>
    </w:p>
    <w:p w14:paraId="254D7319" w14:textId="0598943A" w:rsidR="00766238" w:rsidRPr="00C6374C" w:rsidRDefault="00766238" w:rsidP="00EB39A9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lastRenderedPageBreak/>
        <w:t>WHERE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Н_УЧЕНИКИ.КОНЕЦ_ПО_ПРИКАЗУ = '2012-09-01 00:00:00.00000'</w:t>
      </w:r>
    </w:p>
    <w:p w14:paraId="0F352CC2" w14:textId="2F2F5192" w:rsidR="00C6374C" w:rsidRPr="00C6374C" w:rsidRDefault="00C6374C" w:rsidP="00EB39A9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Н_ФОРМЫ_ОБУЧЕНИЯ.НАИМЕНОВАНИЕ = 'заочная';</w:t>
      </w:r>
    </w:p>
    <w:p w14:paraId="4D37E07F" w14:textId="77777777" w:rsidR="00E700B0" w:rsidRPr="00C6374C" w:rsidRDefault="00E700B0" w:rsidP="00E700B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9" w:name="_Toc131592305"/>
      <w:r w:rsidRPr="00C6374C">
        <w:rPr>
          <w:rFonts w:ascii="Times New Roman" w:hAnsi="Times New Roman" w:cs="Times New Roman"/>
          <w:sz w:val="28"/>
          <w:szCs w:val="28"/>
        </w:rPr>
        <w:t>7.</w:t>
      </w:r>
      <w:bookmarkEnd w:id="9"/>
    </w:p>
    <w:p w14:paraId="0CDDE2EA" w14:textId="77777777" w:rsidR="00E700B0" w:rsidRPr="00C6374C" w:rsidRDefault="00E700B0" w:rsidP="00E700B0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637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374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C637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374C">
        <w:rPr>
          <w:rFonts w:ascii="Times New Roman" w:hAnsi="Times New Roman" w:cs="Times New Roman"/>
          <w:sz w:val="28"/>
          <w:szCs w:val="28"/>
        </w:rPr>
        <w:t>*)</w:t>
      </w:r>
    </w:p>
    <w:p w14:paraId="6B8EBD11" w14:textId="16F1F6A0" w:rsidR="00E700B0" w:rsidRPr="00C6374C" w:rsidRDefault="00E700B0" w:rsidP="00E700B0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Н_ЛЮДИ</w:t>
      </w:r>
    </w:p>
    <w:p w14:paraId="5B8F1D22" w14:textId="2CB8150F" w:rsidR="009724F6" w:rsidRPr="00C6374C" w:rsidRDefault="009724F6" w:rsidP="00E700B0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C6374C">
        <w:rPr>
          <w:rFonts w:ascii="Times New Roman" w:hAnsi="Times New Roman" w:cs="Times New Roman"/>
          <w:sz w:val="28"/>
          <w:szCs w:val="28"/>
        </w:rPr>
        <w:t xml:space="preserve"> 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Н_ВЕДОМОСТИ 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Н_ВЕДОМОСТИ.ЧЛВК_ИД = Н_ЛЮДИ.ИД</w:t>
      </w:r>
    </w:p>
    <w:p w14:paraId="0318796E" w14:textId="2D1EAC60" w:rsidR="00E700B0" w:rsidRPr="00C6374C" w:rsidRDefault="00E700B0" w:rsidP="00E700B0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C6374C">
        <w:rPr>
          <w:rFonts w:ascii="Times New Roman" w:hAnsi="Times New Roman" w:cs="Times New Roman"/>
          <w:sz w:val="28"/>
          <w:szCs w:val="28"/>
        </w:rPr>
        <w:t xml:space="preserve"> 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Н_УЧЕНИКИ 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Н_УЧЕНИКИ.ЧЛВК_ИД = Н_ЛЮДИ.ИД</w:t>
      </w:r>
    </w:p>
    <w:p w14:paraId="0CC7974D" w14:textId="01A9F28E" w:rsidR="009724F6" w:rsidRPr="00C6374C" w:rsidRDefault="009724F6" w:rsidP="00E700B0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C6374C">
        <w:rPr>
          <w:rFonts w:ascii="Times New Roman" w:hAnsi="Times New Roman" w:cs="Times New Roman"/>
          <w:sz w:val="28"/>
          <w:szCs w:val="28"/>
        </w:rPr>
        <w:t xml:space="preserve"> 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Н_ПЛАНЫ 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Н_ПЛАНЫ.ПЛАН_ИД = Н_УЧЕНИКИ.ПЛАН_ИД</w:t>
      </w:r>
    </w:p>
    <w:p w14:paraId="534FC4AD" w14:textId="4A201D81" w:rsidR="009724F6" w:rsidRPr="00C6374C" w:rsidRDefault="009724F6" w:rsidP="00E700B0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C6374C">
        <w:rPr>
          <w:rFonts w:ascii="Times New Roman" w:hAnsi="Times New Roman" w:cs="Times New Roman"/>
          <w:sz w:val="28"/>
          <w:szCs w:val="28"/>
        </w:rPr>
        <w:t xml:space="preserve"> 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Н_ОТДЕЛЫ 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Н_ПЛАНЫ.ОТД_ИД = Н_ОТДЕЛЫ.ИД </w:t>
      </w:r>
      <w:r w:rsidRPr="00C6374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C6374C">
        <w:rPr>
          <w:rFonts w:ascii="Times New Roman" w:hAnsi="Times New Roman" w:cs="Times New Roman"/>
          <w:sz w:val="28"/>
          <w:szCs w:val="28"/>
        </w:rPr>
        <w:t xml:space="preserve"> </w:t>
      </w:r>
      <w:r w:rsidR="00C6374C" w:rsidRPr="00C6374C">
        <w:rPr>
          <w:rFonts w:ascii="Times New Roman" w:hAnsi="Times New Roman" w:cs="Times New Roman"/>
          <w:sz w:val="28"/>
          <w:szCs w:val="28"/>
        </w:rPr>
        <w:t>Н_ОТДЕЛЫ.КОРОТКОЕ</w:t>
      </w:r>
      <w:r w:rsidRPr="00C6374C">
        <w:rPr>
          <w:rFonts w:ascii="Times New Roman" w:hAnsi="Times New Roman" w:cs="Times New Roman"/>
          <w:sz w:val="28"/>
          <w:szCs w:val="28"/>
        </w:rPr>
        <w:t xml:space="preserve">_ИМЯ = </w:t>
      </w:r>
      <w:r w:rsidR="00C6374C" w:rsidRPr="00C6374C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C6374C">
        <w:rPr>
          <w:rFonts w:ascii="Times New Roman" w:hAnsi="Times New Roman" w:cs="Times New Roman"/>
          <w:sz w:val="28"/>
          <w:szCs w:val="28"/>
        </w:rPr>
        <w:t>КТиУ</w:t>
      </w:r>
      <w:proofErr w:type="spellEnd"/>
      <w:r w:rsidR="00C6374C" w:rsidRPr="00C6374C">
        <w:rPr>
          <w:rFonts w:ascii="Times New Roman" w:hAnsi="Times New Roman" w:cs="Times New Roman"/>
          <w:sz w:val="28"/>
          <w:szCs w:val="28"/>
        </w:rPr>
        <w:t>'</w:t>
      </w:r>
    </w:p>
    <w:p w14:paraId="3B1B48C3" w14:textId="61C85D7F" w:rsidR="009724F6" w:rsidRPr="00C6374C" w:rsidRDefault="009724F6" w:rsidP="00E700B0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Н_ОТДЕЛЫ.КОРОТКОЕ_ИМЯ = </w:t>
      </w:r>
      <w:r w:rsidR="00C6374C" w:rsidRPr="00C6374C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C6374C">
        <w:rPr>
          <w:rFonts w:ascii="Times New Roman" w:hAnsi="Times New Roman" w:cs="Times New Roman"/>
          <w:sz w:val="28"/>
          <w:szCs w:val="28"/>
        </w:rPr>
        <w:t>КТиУ</w:t>
      </w:r>
      <w:proofErr w:type="spellEnd"/>
      <w:r w:rsidR="00C6374C" w:rsidRPr="00C6374C">
        <w:rPr>
          <w:rFonts w:ascii="Times New Roman" w:hAnsi="Times New Roman" w:cs="Times New Roman"/>
          <w:sz w:val="28"/>
          <w:szCs w:val="28"/>
        </w:rPr>
        <w:t>'</w:t>
      </w:r>
    </w:p>
    <w:p w14:paraId="2F012283" w14:textId="6DF37249" w:rsidR="004D7568" w:rsidRPr="009724F6" w:rsidRDefault="009724F6" w:rsidP="00E700B0">
      <w:pPr>
        <w:rPr>
          <w:rFonts w:ascii="Times New Roman" w:hAnsi="Times New Roman" w:cs="Times New Roman"/>
          <w:sz w:val="28"/>
          <w:szCs w:val="28"/>
        </w:rPr>
      </w:pPr>
      <w:r w:rsidRPr="00C6374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C6374C">
        <w:rPr>
          <w:rFonts w:ascii="Times New Roman" w:hAnsi="Times New Roman" w:cs="Times New Roman"/>
          <w:sz w:val="28"/>
          <w:szCs w:val="28"/>
        </w:rPr>
        <w:t xml:space="preserve"> Н_ВЕДОМОСТИ.ОЦЕНКА = </w:t>
      </w:r>
      <w:r w:rsidR="00C6374C" w:rsidRPr="00C6374C">
        <w:rPr>
          <w:rFonts w:ascii="Times New Roman" w:hAnsi="Times New Roman" w:cs="Times New Roman"/>
          <w:sz w:val="28"/>
          <w:szCs w:val="28"/>
        </w:rPr>
        <w:t>'</w:t>
      </w:r>
      <w:r w:rsidRPr="00C6374C">
        <w:rPr>
          <w:rFonts w:ascii="Times New Roman" w:hAnsi="Times New Roman" w:cs="Times New Roman"/>
          <w:sz w:val="28"/>
          <w:szCs w:val="28"/>
        </w:rPr>
        <w:t>5</w:t>
      </w:r>
      <w:r w:rsidR="00C6374C" w:rsidRPr="00C6374C">
        <w:rPr>
          <w:rFonts w:ascii="Times New Roman" w:hAnsi="Times New Roman" w:cs="Times New Roman"/>
          <w:sz w:val="28"/>
          <w:szCs w:val="28"/>
        </w:rPr>
        <w:t>'</w:t>
      </w:r>
      <w:r w:rsidRPr="00C6374C">
        <w:rPr>
          <w:rFonts w:ascii="Times New Roman" w:hAnsi="Times New Roman" w:cs="Times New Roman"/>
          <w:sz w:val="28"/>
          <w:szCs w:val="28"/>
        </w:rPr>
        <w:t>;</w:t>
      </w:r>
    </w:p>
    <w:p w14:paraId="00F7F6E0" w14:textId="77777777" w:rsidR="009E5932" w:rsidRDefault="009E59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bookmarkStart w:id="10" w:name="_Toc131592306"/>
      <w:r>
        <w:rPr>
          <w:sz w:val="32"/>
          <w:szCs w:val="32"/>
        </w:rPr>
        <w:br w:type="page"/>
      </w:r>
    </w:p>
    <w:p w14:paraId="7136BF5A" w14:textId="4F18AED5" w:rsidR="00F273CD" w:rsidRPr="00C6374C" w:rsidRDefault="00F273CD" w:rsidP="00F273CD">
      <w:pPr>
        <w:pStyle w:val="1"/>
        <w:rPr>
          <w:rFonts w:ascii="Times New Roman" w:hAnsi="Times New Roman" w:cs="Times New Roman"/>
          <w:sz w:val="36"/>
          <w:szCs w:val="36"/>
        </w:rPr>
      </w:pPr>
      <w:r w:rsidRPr="00F273CD">
        <w:rPr>
          <w:sz w:val="32"/>
          <w:szCs w:val="32"/>
        </w:rPr>
        <w:lastRenderedPageBreak/>
        <w:t>Вывод</w:t>
      </w:r>
      <w:bookmarkEnd w:id="10"/>
    </w:p>
    <w:p w14:paraId="2C5960D1" w14:textId="7E085ABE" w:rsidR="00F273CD" w:rsidRPr="00F145DE" w:rsidRDefault="000B7B3D" w:rsidP="00F273CD">
      <w:pPr>
        <w:rPr>
          <w:sz w:val="28"/>
          <w:szCs w:val="28"/>
        </w:rPr>
      </w:pPr>
      <w:r>
        <w:rPr>
          <w:sz w:val="28"/>
          <w:szCs w:val="28"/>
        </w:rPr>
        <w:t xml:space="preserve">Выполняя данную лабораторную работу, я плотнее познакомился с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0B7B3D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запросами, полезными инструментами для удобства реализации этих запросов</w:t>
      </w:r>
      <w:r w:rsidR="0075703D">
        <w:rPr>
          <w:sz w:val="28"/>
          <w:szCs w:val="28"/>
        </w:rPr>
        <w:t xml:space="preserve">, а так же осмыслил, что вот это такое вообще значит </w:t>
      </w:r>
      <w:r w:rsidR="0075703D" w:rsidRPr="004D7568">
        <w:rPr>
          <w:rFonts w:ascii="Times New Roman" w:hAnsi="Times New Roman" w:cs="Times New Roman"/>
          <w:sz w:val="28"/>
          <w:szCs w:val="28"/>
          <w:u w:val="single"/>
        </w:rPr>
        <w:t>~</w:t>
      </w:r>
      <w:r w:rsidR="0075703D" w:rsidRPr="004D7568">
        <w:rPr>
          <w:rFonts w:ascii="Times New Roman" w:hAnsi="Times New Roman" w:cs="Times New Roman"/>
          <w:sz w:val="28"/>
          <w:szCs w:val="28"/>
        </w:rPr>
        <w:t xml:space="preserve"> '^\</w:t>
      </w:r>
      <w:r w:rsidR="0075703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5703D" w:rsidRPr="004D7568">
        <w:rPr>
          <w:rFonts w:ascii="Times New Roman" w:hAnsi="Times New Roman" w:cs="Times New Roman"/>
          <w:sz w:val="28"/>
          <w:szCs w:val="28"/>
        </w:rPr>
        <w:t>+(\.\</w:t>
      </w:r>
      <w:r w:rsidR="0075703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5703D" w:rsidRPr="004D7568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="0075703D" w:rsidRPr="004D7568">
        <w:rPr>
          <w:rFonts w:ascii="Times New Roman" w:hAnsi="Times New Roman" w:cs="Times New Roman"/>
          <w:sz w:val="28"/>
          <w:szCs w:val="28"/>
        </w:rPr>
        <w:t>)?$</w:t>
      </w:r>
      <w:proofErr w:type="gramEnd"/>
      <w:r w:rsidR="0075703D" w:rsidRPr="004D7568">
        <w:rPr>
          <w:rFonts w:ascii="Times New Roman" w:hAnsi="Times New Roman" w:cs="Times New Roman"/>
          <w:sz w:val="28"/>
          <w:szCs w:val="28"/>
        </w:rPr>
        <w:t>'</w:t>
      </w:r>
      <w:r w:rsidR="0075703D">
        <w:rPr>
          <w:rFonts w:ascii="Times New Roman" w:hAnsi="Times New Roman" w:cs="Times New Roman"/>
          <w:sz w:val="28"/>
          <w:szCs w:val="28"/>
        </w:rPr>
        <w:t>!</w:t>
      </w:r>
    </w:p>
    <w:sectPr w:rsidR="00F273CD" w:rsidRPr="00F145DE" w:rsidSect="002F3987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FB5"/>
    <w:multiLevelType w:val="multilevel"/>
    <w:tmpl w:val="31A2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212E"/>
    <w:multiLevelType w:val="multilevel"/>
    <w:tmpl w:val="2DF6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C6B8C"/>
    <w:multiLevelType w:val="multilevel"/>
    <w:tmpl w:val="6E56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1078B"/>
    <w:multiLevelType w:val="multilevel"/>
    <w:tmpl w:val="2AC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D5C3D"/>
    <w:multiLevelType w:val="multilevel"/>
    <w:tmpl w:val="945C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57F89"/>
    <w:multiLevelType w:val="multilevel"/>
    <w:tmpl w:val="0F12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72B8"/>
    <w:multiLevelType w:val="multilevel"/>
    <w:tmpl w:val="B2FE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C38CC"/>
    <w:multiLevelType w:val="multilevel"/>
    <w:tmpl w:val="3676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2757E"/>
    <w:multiLevelType w:val="multilevel"/>
    <w:tmpl w:val="75B2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FA58DB"/>
    <w:multiLevelType w:val="hybridMultilevel"/>
    <w:tmpl w:val="80EA1684"/>
    <w:lvl w:ilvl="0" w:tplc="34A6500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4F81BD" w:themeColor="accen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A5929"/>
    <w:multiLevelType w:val="multilevel"/>
    <w:tmpl w:val="A34E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527431"/>
    <w:multiLevelType w:val="multilevel"/>
    <w:tmpl w:val="8998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A26B49"/>
    <w:multiLevelType w:val="multilevel"/>
    <w:tmpl w:val="2334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2F7E38"/>
    <w:multiLevelType w:val="multilevel"/>
    <w:tmpl w:val="023C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4614FB"/>
    <w:multiLevelType w:val="multilevel"/>
    <w:tmpl w:val="3CB2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1E694D"/>
    <w:multiLevelType w:val="multilevel"/>
    <w:tmpl w:val="EABC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7F39F2"/>
    <w:multiLevelType w:val="multilevel"/>
    <w:tmpl w:val="5EF2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842965"/>
    <w:multiLevelType w:val="hybridMultilevel"/>
    <w:tmpl w:val="BA943246"/>
    <w:lvl w:ilvl="0" w:tplc="71322B8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/>
        <w:color w:val="4F81BD" w:themeColor="accen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AB4742"/>
    <w:multiLevelType w:val="multilevel"/>
    <w:tmpl w:val="C3D41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3A5819"/>
    <w:multiLevelType w:val="multilevel"/>
    <w:tmpl w:val="EF94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4254C9"/>
    <w:multiLevelType w:val="multilevel"/>
    <w:tmpl w:val="EDA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DB244A"/>
    <w:multiLevelType w:val="multilevel"/>
    <w:tmpl w:val="BFF0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C25AC0"/>
    <w:multiLevelType w:val="multilevel"/>
    <w:tmpl w:val="7AFE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F33C77"/>
    <w:multiLevelType w:val="multilevel"/>
    <w:tmpl w:val="C414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D90CB9"/>
    <w:multiLevelType w:val="multilevel"/>
    <w:tmpl w:val="8290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"/>
  </w:num>
  <w:num w:numId="3">
    <w:abstractNumId w:val="0"/>
  </w:num>
  <w:num w:numId="4">
    <w:abstractNumId w:val="19"/>
  </w:num>
  <w:num w:numId="5">
    <w:abstractNumId w:val="6"/>
  </w:num>
  <w:num w:numId="6">
    <w:abstractNumId w:val="7"/>
  </w:num>
  <w:num w:numId="7">
    <w:abstractNumId w:val="13"/>
  </w:num>
  <w:num w:numId="8">
    <w:abstractNumId w:val="22"/>
  </w:num>
  <w:num w:numId="9">
    <w:abstractNumId w:val="5"/>
  </w:num>
  <w:num w:numId="10">
    <w:abstractNumId w:val="8"/>
  </w:num>
  <w:num w:numId="11">
    <w:abstractNumId w:val="18"/>
  </w:num>
  <w:num w:numId="12">
    <w:abstractNumId w:val="21"/>
  </w:num>
  <w:num w:numId="13">
    <w:abstractNumId w:val="11"/>
  </w:num>
  <w:num w:numId="14">
    <w:abstractNumId w:val="20"/>
  </w:num>
  <w:num w:numId="15">
    <w:abstractNumId w:val="24"/>
  </w:num>
  <w:num w:numId="16">
    <w:abstractNumId w:val="15"/>
  </w:num>
  <w:num w:numId="17">
    <w:abstractNumId w:val="4"/>
  </w:num>
  <w:num w:numId="18">
    <w:abstractNumId w:val="23"/>
  </w:num>
  <w:num w:numId="19">
    <w:abstractNumId w:val="14"/>
  </w:num>
  <w:num w:numId="20">
    <w:abstractNumId w:val="12"/>
  </w:num>
  <w:num w:numId="21">
    <w:abstractNumId w:val="3"/>
  </w:num>
  <w:num w:numId="22">
    <w:abstractNumId w:val="10"/>
  </w:num>
  <w:num w:numId="23">
    <w:abstractNumId w:val="1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2F"/>
    <w:rsid w:val="000316A8"/>
    <w:rsid w:val="000473AD"/>
    <w:rsid w:val="00057A40"/>
    <w:rsid w:val="00092E40"/>
    <w:rsid w:val="00093F05"/>
    <w:rsid w:val="000B7B3D"/>
    <w:rsid w:val="000C38D5"/>
    <w:rsid w:val="000F5331"/>
    <w:rsid w:val="000F792A"/>
    <w:rsid w:val="00165BD7"/>
    <w:rsid w:val="001B1BB9"/>
    <w:rsid w:val="001B2E48"/>
    <w:rsid w:val="001B3CB6"/>
    <w:rsid w:val="001C493C"/>
    <w:rsid w:val="001E6271"/>
    <w:rsid w:val="001F31F7"/>
    <w:rsid w:val="002112EC"/>
    <w:rsid w:val="002214CE"/>
    <w:rsid w:val="00240C71"/>
    <w:rsid w:val="00241D98"/>
    <w:rsid w:val="002437D5"/>
    <w:rsid w:val="00267522"/>
    <w:rsid w:val="00296B75"/>
    <w:rsid w:val="002A7603"/>
    <w:rsid w:val="002A7A53"/>
    <w:rsid w:val="002C155E"/>
    <w:rsid w:val="002D695B"/>
    <w:rsid w:val="002F3987"/>
    <w:rsid w:val="00300C07"/>
    <w:rsid w:val="003031FE"/>
    <w:rsid w:val="003259DA"/>
    <w:rsid w:val="0035438F"/>
    <w:rsid w:val="00355605"/>
    <w:rsid w:val="003620AA"/>
    <w:rsid w:val="00365276"/>
    <w:rsid w:val="00374945"/>
    <w:rsid w:val="00392F11"/>
    <w:rsid w:val="003B59E1"/>
    <w:rsid w:val="00420347"/>
    <w:rsid w:val="00462A08"/>
    <w:rsid w:val="004D7568"/>
    <w:rsid w:val="00502262"/>
    <w:rsid w:val="005153A5"/>
    <w:rsid w:val="005155D4"/>
    <w:rsid w:val="00531004"/>
    <w:rsid w:val="0053226F"/>
    <w:rsid w:val="00534316"/>
    <w:rsid w:val="0057251C"/>
    <w:rsid w:val="0057532F"/>
    <w:rsid w:val="005841E0"/>
    <w:rsid w:val="005B1F58"/>
    <w:rsid w:val="00605345"/>
    <w:rsid w:val="00627D5D"/>
    <w:rsid w:val="00650C58"/>
    <w:rsid w:val="00654731"/>
    <w:rsid w:val="006676C4"/>
    <w:rsid w:val="006717D2"/>
    <w:rsid w:val="006A258B"/>
    <w:rsid w:val="006A2DAF"/>
    <w:rsid w:val="006B640E"/>
    <w:rsid w:val="006D21C3"/>
    <w:rsid w:val="006E0DD0"/>
    <w:rsid w:val="0075703D"/>
    <w:rsid w:val="00766238"/>
    <w:rsid w:val="007D7DB6"/>
    <w:rsid w:val="007E1186"/>
    <w:rsid w:val="00812A8B"/>
    <w:rsid w:val="0088063B"/>
    <w:rsid w:val="0089425F"/>
    <w:rsid w:val="008B4019"/>
    <w:rsid w:val="008B7388"/>
    <w:rsid w:val="008C2403"/>
    <w:rsid w:val="008E4CB7"/>
    <w:rsid w:val="008F1CE9"/>
    <w:rsid w:val="00933E6A"/>
    <w:rsid w:val="009724F6"/>
    <w:rsid w:val="009905E0"/>
    <w:rsid w:val="009A7367"/>
    <w:rsid w:val="009B3F9A"/>
    <w:rsid w:val="009E5932"/>
    <w:rsid w:val="00A24E50"/>
    <w:rsid w:val="00A2659F"/>
    <w:rsid w:val="00A97B8F"/>
    <w:rsid w:val="00AC095E"/>
    <w:rsid w:val="00AE000D"/>
    <w:rsid w:val="00AE2F13"/>
    <w:rsid w:val="00AE5E96"/>
    <w:rsid w:val="00AE6DA7"/>
    <w:rsid w:val="00AF62D1"/>
    <w:rsid w:val="00B065BD"/>
    <w:rsid w:val="00B36612"/>
    <w:rsid w:val="00B5230C"/>
    <w:rsid w:val="00B7759F"/>
    <w:rsid w:val="00B91FFC"/>
    <w:rsid w:val="00BB1ED4"/>
    <w:rsid w:val="00BB30FC"/>
    <w:rsid w:val="00BF2C37"/>
    <w:rsid w:val="00BF5E5C"/>
    <w:rsid w:val="00C208FB"/>
    <w:rsid w:val="00C6374C"/>
    <w:rsid w:val="00C651DD"/>
    <w:rsid w:val="00C9039C"/>
    <w:rsid w:val="00CB12D2"/>
    <w:rsid w:val="00CD620C"/>
    <w:rsid w:val="00CF7D7D"/>
    <w:rsid w:val="00D07288"/>
    <w:rsid w:val="00D13A25"/>
    <w:rsid w:val="00D26E08"/>
    <w:rsid w:val="00D33DF1"/>
    <w:rsid w:val="00D42766"/>
    <w:rsid w:val="00D54FC8"/>
    <w:rsid w:val="00D732F1"/>
    <w:rsid w:val="00DC5BA9"/>
    <w:rsid w:val="00DD3CDA"/>
    <w:rsid w:val="00DD4C60"/>
    <w:rsid w:val="00DE733C"/>
    <w:rsid w:val="00E02750"/>
    <w:rsid w:val="00E1400A"/>
    <w:rsid w:val="00E4031A"/>
    <w:rsid w:val="00E50B8B"/>
    <w:rsid w:val="00E60D54"/>
    <w:rsid w:val="00E700B0"/>
    <w:rsid w:val="00EA5B15"/>
    <w:rsid w:val="00EB39A9"/>
    <w:rsid w:val="00F00FF8"/>
    <w:rsid w:val="00F145DE"/>
    <w:rsid w:val="00F273CD"/>
    <w:rsid w:val="00F43EA8"/>
    <w:rsid w:val="00F44810"/>
    <w:rsid w:val="00F658AA"/>
    <w:rsid w:val="00F83B50"/>
    <w:rsid w:val="00F87EBB"/>
    <w:rsid w:val="00F9691F"/>
    <w:rsid w:val="00FA0897"/>
    <w:rsid w:val="00FC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E2CE"/>
  <w15:docId w15:val="{61CA5D76-3AA7-46D4-88BA-04599DDE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1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1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F5E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2750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E02750"/>
  </w:style>
  <w:style w:type="character" w:customStyle="1" w:styleId="mo">
    <w:name w:val="mo"/>
    <w:basedOn w:val="a0"/>
    <w:rsid w:val="00E02750"/>
  </w:style>
  <w:style w:type="character" w:customStyle="1" w:styleId="mn">
    <w:name w:val="mn"/>
    <w:basedOn w:val="a0"/>
    <w:rsid w:val="00E02750"/>
  </w:style>
  <w:style w:type="character" w:customStyle="1" w:styleId="mjxassistivemathml">
    <w:name w:val="mjx_assistive_mathml"/>
    <w:basedOn w:val="a0"/>
    <w:rsid w:val="00E02750"/>
  </w:style>
  <w:style w:type="character" w:styleId="a4">
    <w:name w:val="Strong"/>
    <w:basedOn w:val="a0"/>
    <w:uiPriority w:val="22"/>
    <w:qFormat/>
    <w:rsid w:val="00E02750"/>
    <w:rPr>
      <w:b/>
      <w:bCs/>
    </w:rPr>
  </w:style>
  <w:style w:type="character" w:customStyle="1" w:styleId="mroot">
    <w:name w:val="mroot"/>
    <w:basedOn w:val="a0"/>
    <w:rsid w:val="00B065BD"/>
  </w:style>
  <w:style w:type="paragraph" w:styleId="a5">
    <w:name w:val="Balloon Text"/>
    <w:basedOn w:val="a"/>
    <w:link w:val="a6"/>
    <w:uiPriority w:val="99"/>
    <w:semiHidden/>
    <w:unhideWhenUsed/>
    <w:rsid w:val="002F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98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BF5E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F5E5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F5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5E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BF5E5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1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CB12D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1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B12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12D2"/>
    <w:pPr>
      <w:spacing w:after="100"/>
      <w:ind w:left="220"/>
    </w:pPr>
  </w:style>
  <w:style w:type="paragraph" w:styleId="aa">
    <w:name w:val="footer"/>
    <w:basedOn w:val="a"/>
    <w:link w:val="ab"/>
    <w:uiPriority w:val="99"/>
    <w:unhideWhenUsed/>
    <w:rsid w:val="00CB12D2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12D2"/>
  </w:style>
  <w:style w:type="paragraph" w:customStyle="1" w:styleId="ac">
    <w:name w:val="По умолчанию"/>
    <w:next w:val="a"/>
    <w:qFormat/>
    <w:rsid w:val="00CB12D2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31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D21C3"/>
    <w:pPr>
      <w:spacing w:after="100"/>
      <w:ind w:left="440"/>
    </w:pPr>
  </w:style>
  <w:style w:type="character" w:styleId="ad">
    <w:name w:val="Emphasis"/>
    <w:basedOn w:val="a0"/>
    <w:uiPriority w:val="20"/>
    <w:qFormat/>
    <w:rsid w:val="00812A8B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53226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D62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9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1436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8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9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8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0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1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gorik\University\Laba\Proga\Laba1\&#1051;&#1072;&#1073;&#1072;1%20Jav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38CA8-C240-4EDB-9C0A-3BA8DCB2D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Лаба1 Java</Template>
  <TotalTime>1215</TotalTime>
  <Pages>7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Агафон</dc:creator>
  <cp:keywords/>
  <dc:description/>
  <cp:lastModifiedBy>Аганин Егор</cp:lastModifiedBy>
  <cp:revision>1</cp:revision>
  <dcterms:created xsi:type="dcterms:W3CDTF">2021-09-19T17:10:00Z</dcterms:created>
  <dcterms:modified xsi:type="dcterms:W3CDTF">2023-05-18T07:31:00Z</dcterms:modified>
</cp:coreProperties>
</file>